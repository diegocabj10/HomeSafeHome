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C401" w14:textId="77777777" w:rsidR="0052117E" w:rsidRDefault="0052117E" w:rsidP="0052117E"/>
    <w:p w14:paraId="2D2947C3" w14:textId="77777777" w:rsidR="0052117E" w:rsidRDefault="0052117E" w:rsidP="0052117E"/>
    <w:p w14:paraId="23B2BECF" w14:textId="77777777" w:rsidR="0052117E" w:rsidRDefault="0052117E" w:rsidP="0052117E"/>
    <w:p w14:paraId="1B4EE32B" w14:textId="77777777" w:rsidR="00C25701" w:rsidRDefault="00C25701" w:rsidP="0052117E"/>
    <w:p w14:paraId="3C6DA58A" w14:textId="77777777" w:rsidR="00C25701" w:rsidRDefault="00C25701" w:rsidP="0052117E"/>
    <w:p w14:paraId="55746C75" w14:textId="77777777"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ES" w:eastAsia="es-ES"/>
        </w:rPr>
        <w:drawing>
          <wp:inline distT="0" distB="0" distL="0" distR="0" wp14:anchorId="2EE88ECC" wp14:editId="2ABAE88D">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14:paraId="6E71AFB9" w14:textId="77777777" w:rsidR="00910071" w:rsidRPr="00910071" w:rsidRDefault="00910071" w:rsidP="00910071">
      <w:pPr>
        <w:widowControl/>
        <w:spacing w:after="240" w:line="240" w:lineRule="auto"/>
        <w:jc w:val="left"/>
        <w:rPr>
          <w:rFonts w:ascii="Times New Roman" w:hAnsi="Times New Roman"/>
          <w:sz w:val="24"/>
          <w:szCs w:val="24"/>
          <w:lang w:val="es-ES" w:eastAsia="es-ES"/>
        </w:rPr>
      </w:pPr>
    </w:p>
    <w:p w14:paraId="1A6F49A4" w14:textId="77777777"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14:paraId="3A68CEC0" w14:textId="77777777" w:rsidR="00910071" w:rsidRDefault="00910071" w:rsidP="00910071">
      <w:pPr>
        <w:widowControl/>
        <w:spacing w:line="240" w:lineRule="auto"/>
        <w:jc w:val="left"/>
        <w:rPr>
          <w:rFonts w:ascii="Times New Roman" w:hAnsi="Times New Roman"/>
          <w:sz w:val="24"/>
          <w:szCs w:val="24"/>
          <w:lang w:val="es-ES" w:eastAsia="es-ES"/>
        </w:rPr>
      </w:pPr>
    </w:p>
    <w:p w14:paraId="61D0821A" w14:textId="77777777"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14:paraId="171BFDEF" w14:textId="77777777"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14:paraId="27E96F2D" w14:textId="77777777" w:rsidR="00910071" w:rsidRPr="00910071" w:rsidRDefault="00910071" w:rsidP="00910071">
      <w:pPr>
        <w:widowControl/>
        <w:spacing w:line="240" w:lineRule="auto"/>
        <w:jc w:val="left"/>
        <w:rPr>
          <w:rFonts w:ascii="Times New Roman" w:hAnsi="Times New Roman"/>
          <w:sz w:val="24"/>
          <w:szCs w:val="24"/>
          <w:lang w:val="es-ES" w:eastAsia="es-ES"/>
        </w:rPr>
      </w:pPr>
    </w:p>
    <w:p w14:paraId="415AD169" w14:textId="77777777" w:rsidR="00910071" w:rsidRPr="00910071" w:rsidRDefault="00910071" w:rsidP="00910071">
      <w:pPr>
        <w:widowControl/>
        <w:spacing w:line="240" w:lineRule="auto"/>
        <w:jc w:val="left"/>
        <w:rPr>
          <w:rFonts w:ascii="Times New Roman" w:hAnsi="Times New Roman"/>
          <w:sz w:val="24"/>
          <w:szCs w:val="24"/>
          <w:lang w:val="es-ES" w:eastAsia="es-ES"/>
        </w:rPr>
      </w:pPr>
    </w:p>
    <w:p w14:paraId="54208E99" w14:textId="77777777"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14:paraId="000B5B2D" w14:textId="77777777"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Gastañaga, Iris Nancy (Titular)</w:t>
      </w:r>
    </w:p>
    <w:p w14:paraId="4EB58DC9" w14:textId="77777777"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14:paraId="260D39F4" w14:textId="77777777"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Arenas,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Silvina (JTP)</w:t>
      </w:r>
    </w:p>
    <w:p w14:paraId="64751643" w14:textId="77777777"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Jaime,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Natalia (JTP)</w:t>
      </w:r>
    </w:p>
    <w:p w14:paraId="7AE3F342" w14:textId="77777777" w:rsidR="00910071" w:rsidRPr="00910071" w:rsidRDefault="00910071" w:rsidP="00910071">
      <w:pPr>
        <w:widowControl/>
        <w:spacing w:line="240" w:lineRule="auto"/>
        <w:jc w:val="left"/>
        <w:rPr>
          <w:rFonts w:ascii="Times New Roman" w:hAnsi="Times New Roman"/>
          <w:sz w:val="24"/>
          <w:szCs w:val="24"/>
          <w:lang w:val="es-ES" w:eastAsia="es-ES"/>
        </w:rPr>
      </w:pPr>
    </w:p>
    <w:p w14:paraId="15F832E6" w14:textId="77777777"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14:paraId="6DC56836" w14:textId="77777777"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14:paraId="493BC478" w14:textId="77777777"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14:paraId="14ED1C51" w14:textId="77777777"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Marchetti,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14:paraId="67641867" w14:textId="77777777" w:rsidR="0052117E" w:rsidRDefault="00910071" w:rsidP="00AB6E99">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14:paraId="0609247A" w14:textId="77777777" w:rsidR="00E25A37" w:rsidRDefault="00E25A37" w:rsidP="006D5776">
      <w:pPr>
        <w:jc w:val="right"/>
        <w:rPr>
          <w:lang w:val="es-MX"/>
        </w:rPr>
      </w:pPr>
    </w:p>
    <w:p w14:paraId="27C915DE" w14:textId="77777777" w:rsidR="00E25A37" w:rsidRDefault="00E25A37" w:rsidP="006D5776">
      <w:pPr>
        <w:jc w:val="right"/>
        <w:rPr>
          <w:lang w:val="es-MX"/>
        </w:rPr>
      </w:pPr>
    </w:p>
    <w:p w14:paraId="6858AC4E" w14:textId="77777777" w:rsidR="00E25A37" w:rsidRDefault="00E25A37" w:rsidP="006D5776">
      <w:pPr>
        <w:jc w:val="right"/>
        <w:rPr>
          <w:lang w:val="es-MX"/>
        </w:rPr>
      </w:pPr>
    </w:p>
    <w:p w14:paraId="2CD71131" w14:textId="77777777"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14:paraId="51BB4B02" w14:textId="77777777" w:rsidR="00E25A37" w:rsidRDefault="00E25A37" w:rsidP="006D5776">
      <w:pPr>
        <w:jc w:val="right"/>
        <w:rPr>
          <w:lang w:val="es-MX"/>
        </w:rPr>
      </w:pPr>
    </w:p>
    <w:p w14:paraId="19396D23" w14:textId="77777777" w:rsidR="00E25A37" w:rsidRDefault="00E25A37" w:rsidP="006D5776">
      <w:pPr>
        <w:jc w:val="right"/>
        <w:rPr>
          <w:lang w:val="es-MX"/>
        </w:rPr>
      </w:pPr>
    </w:p>
    <w:p w14:paraId="4B1C9049" w14:textId="77777777" w:rsidR="00E25A37" w:rsidRDefault="00E25A37" w:rsidP="006D5776">
      <w:pPr>
        <w:jc w:val="right"/>
        <w:rPr>
          <w:lang w:val="es-MX"/>
        </w:rPr>
      </w:pPr>
    </w:p>
    <w:p w14:paraId="21D81FAE" w14:textId="77777777" w:rsidR="00E25A37" w:rsidRDefault="00E25A37" w:rsidP="006D5776">
      <w:pPr>
        <w:jc w:val="right"/>
        <w:rPr>
          <w:lang w:val="es-MX"/>
        </w:rPr>
      </w:pPr>
    </w:p>
    <w:p w14:paraId="7B4423E9" w14:textId="77777777" w:rsidR="00910071" w:rsidRDefault="00910071" w:rsidP="006D5776">
      <w:pPr>
        <w:jc w:val="right"/>
        <w:rPr>
          <w:lang w:val="es-MX"/>
        </w:rPr>
      </w:pPr>
    </w:p>
    <w:p w14:paraId="00228959" w14:textId="77777777" w:rsidR="00E25A37" w:rsidRDefault="00E25A37" w:rsidP="006D5776">
      <w:pPr>
        <w:jc w:val="right"/>
        <w:rPr>
          <w:lang w:val="es-MX"/>
        </w:rPr>
      </w:pPr>
    </w:p>
    <w:p w14:paraId="47FBDDCB" w14:textId="77777777" w:rsidR="00E25A37" w:rsidRPr="00817896" w:rsidRDefault="00E25A37" w:rsidP="006D5776">
      <w:pPr>
        <w:jc w:val="right"/>
        <w:rPr>
          <w:lang w:val="es-MX"/>
        </w:rPr>
      </w:pPr>
    </w:p>
    <w:p w14:paraId="24789302" w14:textId="6E96C3AB" w:rsidR="005A55E6" w:rsidRPr="00E25A37" w:rsidRDefault="00F11CB1">
      <w:pPr>
        <w:pStyle w:val="Ttulo"/>
        <w:jc w:val="right"/>
        <w:rPr>
          <w:sz w:val="32"/>
          <w:szCs w:val="32"/>
        </w:rPr>
      </w:pPr>
      <w:r>
        <w:rPr>
          <w:sz w:val="32"/>
          <w:szCs w:val="32"/>
        </w:rPr>
        <w:t>Diseño de Gadget</w:t>
      </w:r>
    </w:p>
    <w:p w14:paraId="40AC88EC" w14:textId="77777777" w:rsidR="005A55E6" w:rsidRDefault="005A55E6"/>
    <w:p w14:paraId="360D8D5E" w14:textId="77777777" w:rsidR="005A55E6" w:rsidRDefault="005A55E6" w:rsidP="00691064">
      <w:pPr>
        <w:jc w:val="right"/>
        <w:rPr>
          <w:lang w:val="es-ES"/>
        </w:rPr>
      </w:pPr>
      <w:r>
        <w:rPr>
          <w:lang w:val="es-ES"/>
        </w:rPr>
        <w:t xml:space="preserve">Versión </w:t>
      </w:r>
      <w:r w:rsidR="009F34E1">
        <w:rPr>
          <w:lang w:val="es-ES"/>
        </w:rPr>
        <w:t>1</w:t>
      </w:r>
      <w:r>
        <w:rPr>
          <w:lang w:val="es-ES"/>
        </w:rPr>
        <w:t>.0</w:t>
      </w:r>
    </w:p>
    <w:p w14:paraId="40F51B80" w14:textId="77777777" w:rsidR="005A55E6" w:rsidRDefault="005A55E6" w:rsidP="00464728">
      <w:pPr>
        <w:rPr>
          <w:lang w:val="es-ES"/>
        </w:rPr>
      </w:pPr>
    </w:p>
    <w:p w14:paraId="162CDADD" w14:textId="77777777" w:rsidR="00B917AE" w:rsidRDefault="00B917AE" w:rsidP="00910071">
      <w:pPr>
        <w:rPr>
          <w:lang w:val="es-ES"/>
        </w:rPr>
      </w:pPr>
      <w:r>
        <w:rPr>
          <w:lang w:val="es-ES"/>
        </w:rPr>
        <w:br w:type="page"/>
      </w:r>
      <w:r>
        <w:rPr>
          <w:lang w:val="es-ES"/>
        </w:rPr>
        <w:lastRenderedPageBreak/>
        <w:t>Historial de Revisiones</w:t>
      </w:r>
    </w:p>
    <w:p w14:paraId="51D51033" w14:textId="77777777"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14:paraId="007650C4" w14:textId="77777777" w:rsidTr="005A238A">
        <w:tc>
          <w:tcPr>
            <w:tcW w:w="2304" w:type="dxa"/>
          </w:tcPr>
          <w:p w14:paraId="75DB4C0A" w14:textId="77777777" w:rsidR="00B917AE" w:rsidRPr="00161721" w:rsidRDefault="00B917AE" w:rsidP="005A238A">
            <w:pPr>
              <w:pStyle w:val="Tabletext"/>
              <w:jc w:val="center"/>
              <w:rPr>
                <w:b/>
                <w:lang w:val="es-ES"/>
              </w:rPr>
            </w:pPr>
            <w:r w:rsidRPr="00161721">
              <w:rPr>
                <w:b/>
                <w:lang w:val="es-ES"/>
              </w:rPr>
              <w:t>Fecha</w:t>
            </w:r>
          </w:p>
        </w:tc>
        <w:tc>
          <w:tcPr>
            <w:tcW w:w="1152" w:type="dxa"/>
          </w:tcPr>
          <w:p w14:paraId="790121D4" w14:textId="77777777" w:rsidR="00B917AE" w:rsidRPr="00161721" w:rsidRDefault="00B917AE" w:rsidP="005A238A">
            <w:pPr>
              <w:pStyle w:val="Tabletext"/>
              <w:jc w:val="center"/>
              <w:rPr>
                <w:b/>
                <w:lang w:val="es-ES"/>
              </w:rPr>
            </w:pPr>
            <w:r w:rsidRPr="00161721">
              <w:rPr>
                <w:b/>
                <w:lang w:val="es-ES"/>
              </w:rPr>
              <w:t>Versión</w:t>
            </w:r>
          </w:p>
        </w:tc>
        <w:tc>
          <w:tcPr>
            <w:tcW w:w="3744" w:type="dxa"/>
          </w:tcPr>
          <w:p w14:paraId="3B7BA825" w14:textId="77777777" w:rsidR="00B917AE" w:rsidRPr="00161721" w:rsidRDefault="00B917AE" w:rsidP="005A238A">
            <w:pPr>
              <w:pStyle w:val="Tabletext"/>
              <w:jc w:val="center"/>
              <w:rPr>
                <w:b/>
                <w:lang w:val="es-ES"/>
              </w:rPr>
            </w:pPr>
            <w:r w:rsidRPr="00161721">
              <w:rPr>
                <w:b/>
                <w:lang w:val="es-ES"/>
              </w:rPr>
              <w:t>Descripción</w:t>
            </w:r>
          </w:p>
        </w:tc>
        <w:tc>
          <w:tcPr>
            <w:tcW w:w="2304" w:type="dxa"/>
          </w:tcPr>
          <w:p w14:paraId="11EE5D19" w14:textId="77777777" w:rsidR="00B917AE" w:rsidRPr="00161721" w:rsidRDefault="00B917AE" w:rsidP="005A238A">
            <w:pPr>
              <w:pStyle w:val="Tabletext"/>
              <w:jc w:val="center"/>
              <w:rPr>
                <w:b/>
                <w:lang w:val="es-ES"/>
              </w:rPr>
            </w:pPr>
            <w:r w:rsidRPr="00161721">
              <w:rPr>
                <w:b/>
                <w:lang w:val="es-ES"/>
              </w:rPr>
              <w:t>Autor</w:t>
            </w:r>
          </w:p>
        </w:tc>
      </w:tr>
      <w:tr w:rsidR="00B917AE" w:rsidRPr="00161721" w14:paraId="59E15C2F" w14:textId="77777777" w:rsidTr="005A238A">
        <w:tc>
          <w:tcPr>
            <w:tcW w:w="2304" w:type="dxa"/>
          </w:tcPr>
          <w:p w14:paraId="56052A05" w14:textId="10AFEAF3" w:rsidR="00B917AE" w:rsidRPr="00161721" w:rsidRDefault="00043471" w:rsidP="005A238A">
            <w:pPr>
              <w:pStyle w:val="Tabletext"/>
              <w:rPr>
                <w:lang w:val="es-ES"/>
              </w:rPr>
            </w:pPr>
            <w:r>
              <w:rPr>
                <w:lang w:val="es-ES"/>
              </w:rPr>
              <w:t>19</w:t>
            </w:r>
            <w:r w:rsidR="00201869">
              <w:rPr>
                <w:lang w:val="es-ES"/>
              </w:rPr>
              <w:t>/06/2018</w:t>
            </w:r>
          </w:p>
        </w:tc>
        <w:tc>
          <w:tcPr>
            <w:tcW w:w="1152" w:type="dxa"/>
          </w:tcPr>
          <w:p w14:paraId="1F29F236" w14:textId="77777777" w:rsidR="00B917AE" w:rsidRPr="00161721" w:rsidRDefault="00B917AE" w:rsidP="005A238A">
            <w:pPr>
              <w:pStyle w:val="Tabletext"/>
              <w:rPr>
                <w:lang w:val="es-ES"/>
              </w:rPr>
            </w:pPr>
            <w:r w:rsidRPr="00161721">
              <w:rPr>
                <w:lang w:val="es-ES"/>
              </w:rPr>
              <w:t>1.0</w:t>
            </w:r>
          </w:p>
        </w:tc>
        <w:tc>
          <w:tcPr>
            <w:tcW w:w="3744" w:type="dxa"/>
          </w:tcPr>
          <w:p w14:paraId="273DD23E" w14:textId="77777777" w:rsidR="00B917AE" w:rsidRPr="00161721" w:rsidRDefault="00B917AE" w:rsidP="005A238A">
            <w:pPr>
              <w:pStyle w:val="Tabletext"/>
              <w:rPr>
                <w:lang w:val="es-ES"/>
              </w:rPr>
            </w:pPr>
            <w:r>
              <w:rPr>
                <w:lang w:val="es-ES"/>
              </w:rPr>
              <w:t>Primera versión con los apartados y contenidos básicos</w:t>
            </w:r>
          </w:p>
        </w:tc>
        <w:tc>
          <w:tcPr>
            <w:tcW w:w="2304" w:type="dxa"/>
          </w:tcPr>
          <w:p w14:paraId="09B75916" w14:textId="1EE1A1F0" w:rsidR="00B917AE" w:rsidRPr="00161721" w:rsidRDefault="007506E7" w:rsidP="001D4BCC">
            <w:pPr>
              <w:pStyle w:val="Tabletext"/>
              <w:rPr>
                <w:lang w:val="es-ES"/>
              </w:rPr>
            </w:pPr>
            <w:r w:rsidRPr="001D4BCC">
              <w:rPr>
                <w:lang w:val="es-ES"/>
              </w:rPr>
              <w:t>Franco</w:t>
            </w:r>
            <w:r>
              <w:rPr>
                <w:rFonts w:cs="Arial"/>
                <w:szCs w:val="22"/>
              </w:rPr>
              <w:t xml:space="preserve"> Luna</w:t>
            </w:r>
          </w:p>
        </w:tc>
      </w:tr>
      <w:tr w:rsidR="00B917AE" w:rsidRPr="00161721" w14:paraId="0FB71356" w14:textId="77777777" w:rsidTr="005A238A">
        <w:tc>
          <w:tcPr>
            <w:tcW w:w="2304" w:type="dxa"/>
          </w:tcPr>
          <w:p w14:paraId="359A63F2" w14:textId="77777777" w:rsidR="00B917AE" w:rsidRPr="00161721" w:rsidRDefault="00B917AE" w:rsidP="005A238A">
            <w:pPr>
              <w:pStyle w:val="Tabletext"/>
              <w:rPr>
                <w:lang w:val="es-ES"/>
              </w:rPr>
            </w:pPr>
          </w:p>
        </w:tc>
        <w:tc>
          <w:tcPr>
            <w:tcW w:w="1152" w:type="dxa"/>
          </w:tcPr>
          <w:p w14:paraId="7EF911D4" w14:textId="77777777" w:rsidR="00B917AE" w:rsidRPr="00161721" w:rsidRDefault="00B917AE" w:rsidP="005A238A">
            <w:pPr>
              <w:pStyle w:val="Tabletext"/>
              <w:rPr>
                <w:lang w:val="es-ES"/>
              </w:rPr>
            </w:pPr>
          </w:p>
        </w:tc>
        <w:tc>
          <w:tcPr>
            <w:tcW w:w="3744" w:type="dxa"/>
          </w:tcPr>
          <w:p w14:paraId="342DE6D4" w14:textId="77777777" w:rsidR="00B917AE" w:rsidRPr="00161721" w:rsidRDefault="00B917AE" w:rsidP="005A238A">
            <w:pPr>
              <w:pStyle w:val="Tabletext"/>
              <w:rPr>
                <w:lang w:val="es-ES"/>
              </w:rPr>
            </w:pPr>
          </w:p>
        </w:tc>
        <w:tc>
          <w:tcPr>
            <w:tcW w:w="2304" w:type="dxa"/>
          </w:tcPr>
          <w:p w14:paraId="5FFD33BF" w14:textId="77777777" w:rsidR="00B917AE" w:rsidRPr="00161721" w:rsidRDefault="00B917AE" w:rsidP="005A238A">
            <w:pPr>
              <w:pStyle w:val="Tabletext"/>
              <w:rPr>
                <w:lang w:val="es-ES"/>
              </w:rPr>
            </w:pPr>
          </w:p>
        </w:tc>
      </w:tr>
    </w:tbl>
    <w:p w14:paraId="7D6D81C3" w14:textId="77777777" w:rsidR="00B917AE" w:rsidRDefault="00B917AE" w:rsidP="00B917AE">
      <w:pPr>
        <w:rPr>
          <w:lang w:val="es-ES"/>
        </w:rPr>
      </w:pPr>
    </w:p>
    <w:p w14:paraId="6D180688" w14:textId="77777777" w:rsidR="00B917AE" w:rsidRDefault="00B917AE" w:rsidP="00B917AE">
      <w:pPr>
        <w:rPr>
          <w:lang w:val="es-ES"/>
        </w:rPr>
      </w:pPr>
    </w:p>
    <w:p w14:paraId="4DBF7070" w14:textId="77777777" w:rsidR="00F9693A" w:rsidRDefault="00F9693A" w:rsidP="00F9693A">
      <w:pPr>
        <w:rPr>
          <w:lang w:val="es-ES"/>
        </w:rPr>
      </w:pPr>
    </w:p>
    <w:p w14:paraId="44495B38" w14:textId="77777777" w:rsidR="00B917AE" w:rsidRDefault="00B917AE" w:rsidP="00F9693A">
      <w:pPr>
        <w:rPr>
          <w:lang w:val="es-ES"/>
        </w:rPr>
      </w:pPr>
    </w:p>
    <w:p w14:paraId="4D3D47B6" w14:textId="77777777" w:rsidR="00B917AE" w:rsidRPr="00F9693A" w:rsidRDefault="00B917AE" w:rsidP="00F9693A">
      <w:pPr>
        <w:rPr>
          <w:lang w:val="es-ES"/>
        </w:rPr>
      </w:pPr>
    </w:p>
    <w:p w14:paraId="42F4FF30" w14:textId="77777777" w:rsidR="005A55E6" w:rsidRDefault="005A55E6">
      <w:pPr>
        <w:pStyle w:val="Ttulo"/>
        <w:rPr>
          <w:lang w:val="es-ES"/>
        </w:rPr>
      </w:pPr>
      <w:r w:rsidRPr="00F9693A">
        <w:rPr>
          <w:lang w:val="es-ES"/>
        </w:rPr>
        <w:br w:type="page"/>
      </w:r>
      <w:r>
        <w:rPr>
          <w:lang w:val="es-ES"/>
        </w:rPr>
        <w:lastRenderedPageBreak/>
        <w:t>Tabla de Contenidos</w:t>
      </w:r>
    </w:p>
    <w:p w14:paraId="090C9983" w14:textId="01E30E8F" w:rsidR="000B7F1C" w:rsidRPr="000B7F1C" w:rsidRDefault="005A55E6">
      <w:pPr>
        <w:pStyle w:val="TDC1"/>
        <w:tabs>
          <w:tab w:val="left" w:pos="600"/>
          <w:tab w:val="right" w:leader="dot" w:pos="9350"/>
        </w:tabs>
        <w:rPr>
          <w:rFonts w:asciiTheme="minorHAnsi" w:eastAsiaTheme="minorEastAsia" w:hAnsiTheme="minorHAnsi" w:cstheme="minorBidi"/>
          <w:b w:val="0"/>
          <w:bCs w:val="0"/>
          <w:noProof/>
          <w:szCs w:val="22"/>
          <w:lang w:val="es-AR"/>
        </w:rPr>
      </w:pPr>
      <w:r>
        <w:rPr>
          <w:b w:val="0"/>
        </w:rPr>
        <w:fldChar w:fldCharType="begin"/>
      </w:r>
      <w:r>
        <w:rPr>
          <w:b w:val="0"/>
          <w:lang w:val="es-ES"/>
        </w:rPr>
        <w:instrText xml:space="preserve"> TOC \o "1-3" \u </w:instrText>
      </w:r>
      <w:r>
        <w:rPr>
          <w:b w:val="0"/>
        </w:rPr>
        <w:fldChar w:fldCharType="separate"/>
      </w:r>
      <w:r w:rsidR="000B7F1C" w:rsidRPr="00AA4BB5">
        <w:rPr>
          <w:noProof/>
          <w:lang w:val="es-ES"/>
        </w:rPr>
        <w:t>1.</w:t>
      </w:r>
      <w:r w:rsidR="000B7F1C" w:rsidRPr="000B7F1C">
        <w:rPr>
          <w:rFonts w:asciiTheme="minorHAnsi" w:eastAsiaTheme="minorEastAsia" w:hAnsiTheme="minorHAnsi" w:cstheme="minorBidi"/>
          <w:b w:val="0"/>
          <w:bCs w:val="0"/>
          <w:noProof/>
          <w:szCs w:val="22"/>
          <w:lang w:val="es-AR"/>
        </w:rPr>
        <w:tab/>
      </w:r>
      <w:r w:rsidR="000B7F1C" w:rsidRPr="00AA4BB5">
        <w:rPr>
          <w:noProof/>
          <w:lang w:val="es-ES"/>
        </w:rPr>
        <w:t>Introducción</w:t>
      </w:r>
      <w:r w:rsidR="000B7F1C">
        <w:rPr>
          <w:noProof/>
        </w:rPr>
        <w:tab/>
      </w:r>
      <w:r w:rsidR="000B7F1C">
        <w:rPr>
          <w:noProof/>
        </w:rPr>
        <w:fldChar w:fldCharType="begin"/>
      </w:r>
      <w:r w:rsidR="000B7F1C">
        <w:rPr>
          <w:noProof/>
        </w:rPr>
        <w:instrText xml:space="preserve"> PAGEREF _Toc517158911 \h </w:instrText>
      </w:r>
      <w:r w:rsidR="000B7F1C">
        <w:rPr>
          <w:noProof/>
        </w:rPr>
      </w:r>
      <w:r w:rsidR="000B7F1C">
        <w:rPr>
          <w:noProof/>
        </w:rPr>
        <w:fldChar w:fldCharType="separate"/>
      </w:r>
      <w:r w:rsidR="000B7F1C">
        <w:rPr>
          <w:noProof/>
        </w:rPr>
        <w:t>4</w:t>
      </w:r>
      <w:r w:rsidR="000B7F1C">
        <w:rPr>
          <w:noProof/>
        </w:rPr>
        <w:fldChar w:fldCharType="end"/>
      </w:r>
    </w:p>
    <w:p w14:paraId="4369E8CB" w14:textId="56A34B7E" w:rsidR="000B7F1C" w:rsidRPr="000B7F1C" w:rsidRDefault="000B7F1C">
      <w:pPr>
        <w:pStyle w:val="TDC2"/>
        <w:tabs>
          <w:tab w:val="left" w:pos="800"/>
          <w:tab w:val="right" w:leader="dot" w:pos="9350"/>
        </w:tabs>
        <w:rPr>
          <w:rFonts w:asciiTheme="minorHAnsi" w:eastAsiaTheme="minorEastAsia" w:hAnsiTheme="minorHAnsi" w:cstheme="minorBidi"/>
          <w:i w:val="0"/>
          <w:iCs w:val="0"/>
          <w:noProof/>
          <w:szCs w:val="22"/>
          <w:lang w:val="es-AR"/>
        </w:rPr>
      </w:pPr>
      <w:r w:rsidRPr="00AA4BB5">
        <w:rPr>
          <w:noProof/>
          <w:lang w:val="es-ES"/>
        </w:rPr>
        <w:t>1.1</w:t>
      </w:r>
      <w:r w:rsidRPr="000B7F1C">
        <w:rPr>
          <w:rFonts w:asciiTheme="minorHAnsi" w:eastAsiaTheme="minorEastAsia" w:hAnsiTheme="minorHAnsi" w:cstheme="minorBidi"/>
          <w:i w:val="0"/>
          <w:iCs w:val="0"/>
          <w:noProof/>
          <w:szCs w:val="22"/>
          <w:lang w:val="es-AR"/>
        </w:rPr>
        <w:tab/>
      </w:r>
      <w:r w:rsidRPr="00AA4BB5">
        <w:rPr>
          <w:noProof/>
          <w:lang w:val="es-ES"/>
        </w:rPr>
        <w:t>Propósito de este documento</w:t>
      </w:r>
      <w:r>
        <w:rPr>
          <w:noProof/>
        </w:rPr>
        <w:tab/>
      </w:r>
      <w:r>
        <w:rPr>
          <w:noProof/>
        </w:rPr>
        <w:fldChar w:fldCharType="begin"/>
      </w:r>
      <w:r>
        <w:rPr>
          <w:noProof/>
        </w:rPr>
        <w:instrText xml:space="preserve"> PAGEREF _Toc517158912 \h </w:instrText>
      </w:r>
      <w:r>
        <w:rPr>
          <w:noProof/>
        </w:rPr>
      </w:r>
      <w:r>
        <w:rPr>
          <w:noProof/>
        </w:rPr>
        <w:fldChar w:fldCharType="separate"/>
      </w:r>
      <w:r>
        <w:rPr>
          <w:noProof/>
        </w:rPr>
        <w:t>4</w:t>
      </w:r>
      <w:r>
        <w:rPr>
          <w:noProof/>
        </w:rPr>
        <w:fldChar w:fldCharType="end"/>
      </w:r>
    </w:p>
    <w:p w14:paraId="5114820C" w14:textId="5C803300" w:rsidR="000B7F1C" w:rsidRPr="000B7F1C" w:rsidRDefault="000B7F1C">
      <w:pPr>
        <w:pStyle w:val="TDC2"/>
        <w:tabs>
          <w:tab w:val="left" w:pos="800"/>
          <w:tab w:val="right" w:leader="dot" w:pos="9350"/>
        </w:tabs>
        <w:rPr>
          <w:rFonts w:asciiTheme="minorHAnsi" w:eastAsiaTheme="minorEastAsia" w:hAnsiTheme="minorHAnsi" w:cstheme="minorBidi"/>
          <w:i w:val="0"/>
          <w:iCs w:val="0"/>
          <w:noProof/>
          <w:szCs w:val="22"/>
          <w:lang w:val="es-AR"/>
        </w:rPr>
      </w:pPr>
      <w:r w:rsidRPr="00AA4BB5">
        <w:rPr>
          <w:noProof/>
          <w:lang w:val="es-ES"/>
        </w:rPr>
        <w:t>1.2</w:t>
      </w:r>
      <w:r w:rsidRPr="000B7F1C">
        <w:rPr>
          <w:rFonts w:asciiTheme="minorHAnsi" w:eastAsiaTheme="minorEastAsia" w:hAnsiTheme="minorHAnsi" w:cstheme="minorBidi"/>
          <w:i w:val="0"/>
          <w:iCs w:val="0"/>
          <w:noProof/>
          <w:szCs w:val="22"/>
          <w:lang w:val="es-AR"/>
        </w:rPr>
        <w:tab/>
      </w:r>
      <w:r w:rsidRPr="00AA4BB5">
        <w:rPr>
          <w:noProof/>
          <w:lang w:val="es-ES"/>
        </w:rPr>
        <w:t>Alcance</w:t>
      </w:r>
      <w:r>
        <w:rPr>
          <w:noProof/>
        </w:rPr>
        <w:tab/>
      </w:r>
      <w:r>
        <w:rPr>
          <w:noProof/>
        </w:rPr>
        <w:fldChar w:fldCharType="begin"/>
      </w:r>
      <w:r>
        <w:rPr>
          <w:noProof/>
        </w:rPr>
        <w:instrText xml:space="preserve"> PAGEREF _Toc517158913 \h </w:instrText>
      </w:r>
      <w:r>
        <w:rPr>
          <w:noProof/>
        </w:rPr>
      </w:r>
      <w:r>
        <w:rPr>
          <w:noProof/>
        </w:rPr>
        <w:fldChar w:fldCharType="separate"/>
      </w:r>
      <w:r>
        <w:rPr>
          <w:noProof/>
        </w:rPr>
        <w:t>4</w:t>
      </w:r>
      <w:r>
        <w:rPr>
          <w:noProof/>
        </w:rPr>
        <w:fldChar w:fldCharType="end"/>
      </w:r>
    </w:p>
    <w:p w14:paraId="1ACDD915" w14:textId="7451D2F1" w:rsidR="000B7F1C" w:rsidRPr="000B7F1C" w:rsidRDefault="000B7F1C">
      <w:pPr>
        <w:pStyle w:val="TDC1"/>
        <w:tabs>
          <w:tab w:val="left" w:pos="600"/>
          <w:tab w:val="right" w:leader="dot" w:pos="9350"/>
        </w:tabs>
        <w:rPr>
          <w:rFonts w:asciiTheme="minorHAnsi" w:eastAsiaTheme="minorEastAsia" w:hAnsiTheme="minorHAnsi" w:cstheme="minorBidi"/>
          <w:b w:val="0"/>
          <w:bCs w:val="0"/>
          <w:noProof/>
          <w:szCs w:val="22"/>
          <w:lang w:val="es-AR"/>
        </w:rPr>
      </w:pPr>
      <w:r w:rsidRPr="00AA4BB5">
        <w:rPr>
          <w:noProof/>
          <w:lang w:val="es-ES"/>
        </w:rPr>
        <w:t>2.</w:t>
      </w:r>
      <w:r w:rsidRPr="000B7F1C">
        <w:rPr>
          <w:rFonts w:asciiTheme="minorHAnsi" w:eastAsiaTheme="minorEastAsia" w:hAnsiTheme="minorHAnsi" w:cstheme="minorBidi"/>
          <w:b w:val="0"/>
          <w:bCs w:val="0"/>
          <w:noProof/>
          <w:szCs w:val="22"/>
          <w:lang w:val="es-AR"/>
        </w:rPr>
        <w:tab/>
      </w:r>
      <w:r w:rsidRPr="00AA4BB5">
        <w:rPr>
          <w:noProof/>
          <w:lang w:val="es-ES"/>
        </w:rPr>
        <w:t>Descripción General</w:t>
      </w:r>
      <w:r>
        <w:rPr>
          <w:noProof/>
        </w:rPr>
        <w:tab/>
      </w:r>
      <w:r>
        <w:rPr>
          <w:noProof/>
        </w:rPr>
        <w:fldChar w:fldCharType="begin"/>
      </w:r>
      <w:r>
        <w:rPr>
          <w:noProof/>
        </w:rPr>
        <w:instrText xml:space="preserve"> PAGEREF _Toc517158914 \h </w:instrText>
      </w:r>
      <w:r>
        <w:rPr>
          <w:noProof/>
        </w:rPr>
      </w:r>
      <w:r>
        <w:rPr>
          <w:noProof/>
        </w:rPr>
        <w:fldChar w:fldCharType="separate"/>
      </w:r>
      <w:r>
        <w:rPr>
          <w:noProof/>
        </w:rPr>
        <w:t>4</w:t>
      </w:r>
      <w:r>
        <w:rPr>
          <w:noProof/>
        </w:rPr>
        <w:fldChar w:fldCharType="end"/>
      </w:r>
    </w:p>
    <w:p w14:paraId="660DC27C" w14:textId="1CF9969B" w:rsidR="000B7F1C" w:rsidRPr="000B7F1C" w:rsidRDefault="000B7F1C">
      <w:pPr>
        <w:pStyle w:val="TDC1"/>
        <w:tabs>
          <w:tab w:val="left" w:pos="600"/>
          <w:tab w:val="right" w:leader="dot" w:pos="9350"/>
        </w:tabs>
        <w:rPr>
          <w:rFonts w:asciiTheme="minorHAnsi" w:eastAsiaTheme="minorEastAsia" w:hAnsiTheme="minorHAnsi" w:cstheme="minorBidi"/>
          <w:b w:val="0"/>
          <w:bCs w:val="0"/>
          <w:noProof/>
          <w:szCs w:val="22"/>
          <w:lang w:val="es-AR"/>
        </w:rPr>
      </w:pPr>
      <w:r w:rsidRPr="00AA4BB5">
        <w:rPr>
          <w:noProof/>
          <w:lang w:val="es-ES"/>
        </w:rPr>
        <w:t>3.</w:t>
      </w:r>
      <w:r w:rsidRPr="000B7F1C">
        <w:rPr>
          <w:rFonts w:asciiTheme="minorHAnsi" w:eastAsiaTheme="minorEastAsia" w:hAnsiTheme="minorHAnsi" w:cstheme="minorBidi"/>
          <w:b w:val="0"/>
          <w:bCs w:val="0"/>
          <w:noProof/>
          <w:szCs w:val="22"/>
          <w:lang w:val="es-AR"/>
        </w:rPr>
        <w:tab/>
      </w:r>
      <w:r w:rsidRPr="00AA4BB5">
        <w:rPr>
          <w:noProof/>
          <w:lang w:val="es-ES"/>
        </w:rPr>
        <w:t>Definición de hardware</w:t>
      </w:r>
      <w:r>
        <w:rPr>
          <w:noProof/>
        </w:rPr>
        <w:tab/>
      </w:r>
      <w:r>
        <w:rPr>
          <w:noProof/>
        </w:rPr>
        <w:fldChar w:fldCharType="begin"/>
      </w:r>
      <w:r>
        <w:rPr>
          <w:noProof/>
        </w:rPr>
        <w:instrText xml:space="preserve"> PAGEREF _Toc517158915 \h </w:instrText>
      </w:r>
      <w:r>
        <w:rPr>
          <w:noProof/>
        </w:rPr>
      </w:r>
      <w:r>
        <w:rPr>
          <w:noProof/>
        </w:rPr>
        <w:fldChar w:fldCharType="separate"/>
      </w:r>
      <w:r>
        <w:rPr>
          <w:noProof/>
        </w:rPr>
        <w:t>5</w:t>
      </w:r>
      <w:r>
        <w:rPr>
          <w:noProof/>
        </w:rPr>
        <w:fldChar w:fldCharType="end"/>
      </w:r>
    </w:p>
    <w:p w14:paraId="38EAF04E" w14:textId="68B23914" w:rsidR="000B7F1C" w:rsidRDefault="000B7F1C">
      <w:pPr>
        <w:pStyle w:val="TDC1"/>
        <w:tabs>
          <w:tab w:val="left" w:pos="600"/>
          <w:tab w:val="right" w:leader="dot" w:pos="9350"/>
        </w:tabs>
        <w:rPr>
          <w:rFonts w:asciiTheme="minorHAnsi" w:eastAsiaTheme="minorEastAsia" w:hAnsiTheme="minorHAnsi" w:cstheme="minorBidi"/>
          <w:b w:val="0"/>
          <w:bCs w:val="0"/>
          <w:noProof/>
          <w:szCs w:val="22"/>
          <w:lang w:val="en-US"/>
        </w:rPr>
      </w:pPr>
      <w:r w:rsidRPr="00AA4BB5">
        <w:rPr>
          <w:noProof/>
          <w:lang w:val="es-ES"/>
        </w:rPr>
        <w:t>4.</w:t>
      </w:r>
      <w:r>
        <w:rPr>
          <w:rFonts w:asciiTheme="minorHAnsi" w:eastAsiaTheme="minorEastAsia" w:hAnsiTheme="minorHAnsi" w:cstheme="minorBidi"/>
          <w:b w:val="0"/>
          <w:bCs w:val="0"/>
          <w:noProof/>
          <w:szCs w:val="22"/>
          <w:lang w:val="en-US"/>
        </w:rPr>
        <w:tab/>
      </w:r>
      <w:r w:rsidRPr="00AA4BB5">
        <w:rPr>
          <w:noProof/>
          <w:lang w:val="es-ES"/>
        </w:rPr>
        <w:t>Módulos del hardware</w:t>
      </w:r>
      <w:r>
        <w:rPr>
          <w:noProof/>
        </w:rPr>
        <w:tab/>
      </w:r>
      <w:r>
        <w:rPr>
          <w:noProof/>
        </w:rPr>
        <w:fldChar w:fldCharType="begin"/>
      </w:r>
      <w:r>
        <w:rPr>
          <w:noProof/>
        </w:rPr>
        <w:instrText xml:space="preserve"> PAGEREF _Toc517158916 \h </w:instrText>
      </w:r>
      <w:r>
        <w:rPr>
          <w:noProof/>
        </w:rPr>
      </w:r>
      <w:r>
        <w:rPr>
          <w:noProof/>
        </w:rPr>
        <w:fldChar w:fldCharType="separate"/>
      </w:r>
      <w:r>
        <w:rPr>
          <w:noProof/>
        </w:rPr>
        <w:t>6</w:t>
      </w:r>
      <w:r>
        <w:rPr>
          <w:noProof/>
        </w:rPr>
        <w:fldChar w:fldCharType="end"/>
      </w:r>
    </w:p>
    <w:p w14:paraId="2811B156" w14:textId="694AF9FF" w:rsidR="000B7F1C" w:rsidRDefault="000B7F1C">
      <w:pPr>
        <w:pStyle w:val="TDC1"/>
        <w:tabs>
          <w:tab w:val="left" w:pos="600"/>
          <w:tab w:val="right" w:leader="dot" w:pos="9350"/>
        </w:tabs>
        <w:rPr>
          <w:rFonts w:asciiTheme="minorHAnsi" w:eastAsiaTheme="minorEastAsia" w:hAnsiTheme="minorHAnsi" w:cstheme="minorBidi"/>
          <w:b w:val="0"/>
          <w:bCs w:val="0"/>
          <w:noProof/>
          <w:szCs w:val="22"/>
          <w:lang w:val="en-US"/>
        </w:rPr>
      </w:pPr>
      <w:r w:rsidRPr="00AA4BB5">
        <w:rPr>
          <w:noProof/>
          <w:lang w:val="es-ES"/>
        </w:rPr>
        <w:t>5.</w:t>
      </w:r>
      <w:r>
        <w:rPr>
          <w:rFonts w:asciiTheme="minorHAnsi" w:eastAsiaTheme="minorEastAsia" w:hAnsiTheme="minorHAnsi" w:cstheme="minorBidi"/>
          <w:b w:val="0"/>
          <w:bCs w:val="0"/>
          <w:noProof/>
          <w:szCs w:val="22"/>
          <w:lang w:val="en-US"/>
        </w:rPr>
        <w:tab/>
      </w:r>
      <w:r w:rsidRPr="00AA4BB5">
        <w:rPr>
          <w:noProof/>
          <w:lang w:val="es-ES"/>
        </w:rPr>
        <w:t>Sensores</w:t>
      </w:r>
      <w:r>
        <w:rPr>
          <w:noProof/>
        </w:rPr>
        <w:tab/>
      </w:r>
      <w:r>
        <w:rPr>
          <w:noProof/>
        </w:rPr>
        <w:fldChar w:fldCharType="begin"/>
      </w:r>
      <w:r>
        <w:rPr>
          <w:noProof/>
        </w:rPr>
        <w:instrText xml:space="preserve"> PAGEREF _Toc517158917 \h </w:instrText>
      </w:r>
      <w:r>
        <w:rPr>
          <w:noProof/>
        </w:rPr>
      </w:r>
      <w:r>
        <w:rPr>
          <w:noProof/>
        </w:rPr>
        <w:fldChar w:fldCharType="separate"/>
      </w:r>
      <w:r>
        <w:rPr>
          <w:noProof/>
        </w:rPr>
        <w:t>6</w:t>
      </w:r>
      <w:r>
        <w:rPr>
          <w:noProof/>
        </w:rPr>
        <w:fldChar w:fldCharType="end"/>
      </w:r>
    </w:p>
    <w:p w14:paraId="7A05F68F" w14:textId="1796A38A" w:rsidR="005A55E6" w:rsidRDefault="005A55E6">
      <w:pPr>
        <w:pStyle w:val="Ttulo"/>
        <w:rPr>
          <w:lang w:val="es-ES"/>
        </w:rPr>
      </w:pPr>
      <w:r>
        <w:rPr>
          <w:rFonts w:ascii="Times New Roman" w:hAnsi="Times New Roman"/>
          <w:b w:val="0"/>
          <w:sz w:val="20"/>
          <w:szCs w:val="24"/>
        </w:rPr>
        <w:fldChar w:fldCharType="end"/>
      </w:r>
      <w:r>
        <w:rPr>
          <w:lang w:val="es-ES"/>
        </w:rPr>
        <w:br w:type="page"/>
      </w:r>
      <w:r w:rsidR="00236E64">
        <w:rPr>
          <w:lang w:val="es-ES"/>
        </w:rPr>
        <w:lastRenderedPageBreak/>
        <w:t>Diseño de Gadget</w:t>
      </w:r>
    </w:p>
    <w:p w14:paraId="51D0B3E0" w14:textId="77777777" w:rsidR="005A55E6" w:rsidRDefault="005A55E6">
      <w:pPr>
        <w:pStyle w:val="Ttulo1"/>
        <w:numPr>
          <w:ilvl w:val="0"/>
          <w:numId w:val="0"/>
        </w:numPr>
        <w:rPr>
          <w:lang w:val="es-ES"/>
        </w:rPr>
      </w:pPr>
      <w:bookmarkStart w:id="0" w:name="_Toc447095880"/>
    </w:p>
    <w:p w14:paraId="4E916FD1" w14:textId="77777777" w:rsidR="005A55E6" w:rsidRDefault="005A55E6">
      <w:pPr>
        <w:pStyle w:val="Ttulo1"/>
        <w:rPr>
          <w:lang w:val="es-ES"/>
        </w:rPr>
      </w:pPr>
      <w:bookmarkStart w:id="1" w:name="_Toc524312826"/>
      <w:bookmarkStart w:id="2" w:name="_Toc456598586"/>
      <w:bookmarkStart w:id="3" w:name="_Toc456600917"/>
      <w:bookmarkStart w:id="4" w:name="_Toc517158911"/>
      <w:r>
        <w:rPr>
          <w:lang w:val="es-ES"/>
        </w:rPr>
        <w:t>Introducción</w:t>
      </w:r>
      <w:bookmarkEnd w:id="1"/>
      <w:bookmarkEnd w:id="4"/>
    </w:p>
    <w:p w14:paraId="3C7B7DCB" w14:textId="4F2BBB52" w:rsidR="00F9693A" w:rsidRDefault="009F34E1" w:rsidP="007B79A5">
      <w:pPr>
        <w:ind w:left="720"/>
        <w:rPr>
          <w:rFonts w:cs="Arial"/>
          <w:szCs w:val="22"/>
        </w:rPr>
      </w:pPr>
      <w:bookmarkStart w:id="5" w:name="_Toc524312827"/>
      <w:r>
        <w:rPr>
          <w:lang w:val="es-ES"/>
        </w:rPr>
        <w:t xml:space="preserve">Este </w:t>
      </w:r>
      <w:r w:rsidR="00DE4819">
        <w:rPr>
          <w:lang w:val="es-ES"/>
        </w:rPr>
        <w:t xml:space="preserve">documento </w:t>
      </w:r>
      <w:r w:rsidR="00691064">
        <w:rPr>
          <w:lang w:val="es-ES"/>
        </w:rPr>
        <w:t>describe</w:t>
      </w:r>
      <w:r w:rsidR="00DE4819">
        <w:rPr>
          <w:lang w:val="es-ES"/>
        </w:rPr>
        <w:t xml:space="preserve"> l</w:t>
      </w:r>
      <w:r w:rsidR="00951D36">
        <w:rPr>
          <w:lang w:val="es-ES"/>
        </w:rPr>
        <w:t>a</w:t>
      </w:r>
      <w:r w:rsidR="00187BD7">
        <w:rPr>
          <w:lang w:val="es-ES"/>
        </w:rPr>
        <w:t>s decisiones tomadas en el diseño del Gadget</w:t>
      </w:r>
      <w:r w:rsidR="004846FB">
        <w:rPr>
          <w:lang w:val="es-ES"/>
        </w:rPr>
        <w:t xml:space="preserve">, el cuál incluye el hardware específico empleado, </w:t>
      </w:r>
      <w:r w:rsidR="00BD25A1">
        <w:rPr>
          <w:lang w:val="es-ES"/>
        </w:rPr>
        <w:t xml:space="preserve">los módulos </w:t>
      </w:r>
      <w:r w:rsidR="00B83CD1">
        <w:rPr>
          <w:lang w:val="es-ES"/>
        </w:rPr>
        <w:t>de este</w:t>
      </w:r>
      <w:r w:rsidR="00BD25A1">
        <w:rPr>
          <w:lang w:val="es-ES"/>
        </w:rPr>
        <w:t xml:space="preserve">, y los sensores </w:t>
      </w:r>
      <w:r w:rsidR="00A92392">
        <w:rPr>
          <w:lang w:val="es-ES"/>
        </w:rPr>
        <w:t>empleados</w:t>
      </w:r>
      <w:r w:rsidR="00BD25A1">
        <w:rPr>
          <w:lang w:val="es-ES"/>
        </w:rPr>
        <w:t xml:space="preserve"> para el desarrollo del producto.</w:t>
      </w:r>
    </w:p>
    <w:p w14:paraId="6895988E" w14:textId="77777777" w:rsidR="00F9693A" w:rsidRDefault="00F9693A" w:rsidP="00AA09DA">
      <w:pPr>
        <w:ind w:left="720"/>
        <w:rPr>
          <w:lang w:val="es-ES"/>
        </w:rPr>
      </w:pPr>
    </w:p>
    <w:p w14:paraId="4E0A682F" w14:textId="77777777" w:rsidR="005A55E6" w:rsidRDefault="005A55E6">
      <w:pPr>
        <w:pStyle w:val="Ttulo2"/>
        <w:rPr>
          <w:lang w:val="es-ES"/>
        </w:rPr>
      </w:pPr>
      <w:bookmarkStart w:id="6" w:name="_Toc517158912"/>
      <w:r>
        <w:rPr>
          <w:lang w:val="es-ES"/>
        </w:rPr>
        <w:t>P</w:t>
      </w:r>
      <w:bookmarkEnd w:id="5"/>
      <w:r>
        <w:rPr>
          <w:lang w:val="es-ES"/>
        </w:rPr>
        <w:t>ropósito</w:t>
      </w:r>
      <w:r w:rsidR="003E7A62">
        <w:rPr>
          <w:lang w:val="es-ES"/>
        </w:rPr>
        <w:t xml:space="preserve"> de este documento</w:t>
      </w:r>
      <w:bookmarkEnd w:id="6"/>
    </w:p>
    <w:p w14:paraId="004BC2CC" w14:textId="77777777" w:rsidR="001026C5" w:rsidRDefault="00F9693A" w:rsidP="00AA09DA">
      <w:pPr>
        <w:ind w:left="720"/>
        <w:rPr>
          <w:lang w:val="es-ES"/>
        </w:rPr>
      </w:pPr>
      <w:r>
        <w:rPr>
          <w:lang w:val="es-ES"/>
        </w:rPr>
        <w:t xml:space="preserve">Facilitar la información de referencia necesaria a las personas implicadas en el desarrollo del 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3E6BFB">
        <w:rPr>
          <w:rFonts w:cs="Arial"/>
          <w:szCs w:val="22"/>
        </w:rPr>
        <w:t>.</w:t>
      </w:r>
    </w:p>
    <w:p w14:paraId="757CB8EA" w14:textId="77777777" w:rsidR="00D127E7" w:rsidRDefault="00D127E7" w:rsidP="00AA09DA">
      <w:pPr>
        <w:ind w:left="720"/>
        <w:rPr>
          <w:lang w:val="es-ES"/>
        </w:rPr>
      </w:pPr>
    </w:p>
    <w:p w14:paraId="4CCEDAAD" w14:textId="77777777" w:rsidR="005A55E6" w:rsidRDefault="005A55E6">
      <w:pPr>
        <w:pStyle w:val="Ttulo2"/>
        <w:rPr>
          <w:lang w:val="es-ES"/>
        </w:rPr>
      </w:pPr>
      <w:bookmarkStart w:id="7" w:name="_Toc517158913"/>
      <w:r>
        <w:rPr>
          <w:lang w:val="es-ES"/>
        </w:rPr>
        <w:t>Alcance</w:t>
      </w:r>
      <w:bookmarkEnd w:id="7"/>
    </w:p>
    <w:p w14:paraId="36A7F5D7" w14:textId="77777777" w:rsidR="00AA09DA" w:rsidRDefault="002226F1" w:rsidP="00AA09DA">
      <w:pPr>
        <w:ind w:left="720"/>
        <w:rPr>
          <w:lang w:val="es-ES"/>
        </w:rPr>
      </w:pPr>
      <w:r>
        <w:rPr>
          <w:lang w:val="es-ES"/>
        </w:rPr>
        <w:t xml:space="preserve">Personas y procedimientos implicados en el desarrollo del 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3E6BFB">
        <w:rPr>
          <w:rFonts w:cs="Arial"/>
          <w:szCs w:val="22"/>
        </w:rPr>
        <w:t>.</w:t>
      </w:r>
    </w:p>
    <w:p w14:paraId="648F0E86" w14:textId="77777777" w:rsidR="005A55E6" w:rsidRDefault="005A55E6">
      <w:pPr>
        <w:pStyle w:val="Textoindependiente"/>
        <w:rPr>
          <w:lang w:val="es-ES"/>
        </w:rPr>
      </w:pPr>
    </w:p>
    <w:p w14:paraId="5F2D0737" w14:textId="2E0D4B4C" w:rsidR="00FF2B4C" w:rsidRDefault="002107FC">
      <w:pPr>
        <w:pStyle w:val="Ttulo1"/>
        <w:rPr>
          <w:lang w:val="es-ES"/>
        </w:rPr>
      </w:pPr>
      <w:bookmarkStart w:id="8" w:name="_Toc524312832"/>
      <w:bookmarkStart w:id="9" w:name="_Toc517158914"/>
      <w:r>
        <w:rPr>
          <w:lang w:val="es-ES"/>
        </w:rPr>
        <w:t>Descripción</w:t>
      </w:r>
      <w:r w:rsidR="005A55E6">
        <w:rPr>
          <w:lang w:val="es-ES"/>
        </w:rPr>
        <w:t xml:space="preserve"> General</w:t>
      </w:r>
      <w:bookmarkEnd w:id="8"/>
      <w:bookmarkEnd w:id="9"/>
    </w:p>
    <w:p w14:paraId="5C203DC5" w14:textId="0926FB8F" w:rsidR="00565136" w:rsidRPr="00236E64" w:rsidRDefault="00565136" w:rsidP="006656C2">
      <w:pPr>
        <w:widowControl/>
        <w:spacing w:line="240" w:lineRule="auto"/>
        <w:ind w:left="720"/>
        <w:jc w:val="left"/>
        <w:rPr>
          <w:lang w:val="es-AR"/>
        </w:rPr>
      </w:pPr>
      <w:r w:rsidRPr="00236E64">
        <w:rPr>
          <w:lang w:val="es-AR"/>
        </w:rPr>
        <w:t xml:space="preserve">Brevemente </w:t>
      </w:r>
      <w:r w:rsidR="00236E64" w:rsidRPr="00236E64">
        <w:rPr>
          <w:lang w:val="es-AR"/>
        </w:rPr>
        <w:t>las definiciones de ha</w:t>
      </w:r>
      <w:r w:rsidR="00236E64">
        <w:rPr>
          <w:lang w:val="es-AR"/>
        </w:rPr>
        <w:t>rdware realizadas son:</w:t>
      </w:r>
    </w:p>
    <w:p w14:paraId="54A76546" w14:textId="0AF46054" w:rsidR="00B83CD1" w:rsidRPr="00236E64" w:rsidRDefault="00B83CD1" w:rsidP="00236E64">
      <w:pPr>
        <w:pStyle w:val="Prrafodelista"/>
        <w:widowControl/>
        <w:numPr>
          <w:ilvl w:val="0"/>
          <w:numId w:val="41"/>
        </w:numPr>
        <w:spacing w:line="240" w:lineRule="auto"/>
        <w:jc w:val="left"/>
        <w:rPr>
          <w:lang w:val="es-AR"/>
        </w:rPr>
      </w:pPr>
      <w:r w:rsidRPr="00236E64">
        <w:rPr>
          <w:lang w:val="es-AR"/>
        </w:rPr>
        <w:t>Hardware: Arduino UNO R3</w:t>
      </w:r>
      <w:r w:rsidR="00E03B32" w:rsidRPr="00236E64">
        <w:rPr>
          <w:lang w:val="es-AR"/>
        </w:rPr>
        <w:t>.</w:t>
      </w:r>
    </w:p>
    <w:p w14:paraId="00D2C40E" w14:textId="2F3B1C1C" w:rsidR="00E03B32" w:rsidRPr="00236E64" w:rsidRDefault="00B83CD1" w:rsidP="00236E64">
      <w:pPr>
        <w:pStyle w:val="Prrafodelista"/>
        <w:widowControl/>
        <w:numPr>
          <w:ilvl w:val="0"/>
          <w:numId w:val="41"/>
        </w:numPr>
        <w:spacing w:line="240" w:lineRule="auto"/>
        <w:jc w:val="left"/>
        <w:rPr>
          <w:lang w:val="es-ES"/>
        </w:rPr>
      </w:pPr>
      <w:r w:rsidRPr="00236E64">
        <w:rPr>
          <w:lang w:val="es-ES"/>
        </w:rPr>
        <w:t xml:space="preserve">Módulos: </w:t>
      </w:r>
      <w:r w:rsidR="00B1430A" w:rsidRPr="00236E64">
        <w:rPr>
          <w:lang w:val="es-ES"/>
        </w:rPr>
        <w:t xml:space="preserve">Ethernet e Inalámbrico </w:t>
      </w:r>
      <w:r w:rsidR="00E03B32" w:rsidRPr="00236E64">
        <w:rPr>
          <w:lang w:val="es-ES"/>
        </w:rPr>
        <w:t xml:space="preserve">433 </w:t>
      </w:r>
      <w:proofErr w:type="spellStart"/>
      <w:r w:rsidR="00E03B32" w:rsidRPr="00236E64">
        <w:rPr>
          <w:lang w:val="es-ES"/>
        </w:rPr>
        <w:t>Mhz</w:t>
      </w:r>
      <w:proofErr w:type="spellEnd"/>
      <w:r w:rsidR="00E03B32" w:rsidRPr="00236E64">
        <w:rPr>
          <w:lang w:val="es-ES"/>
        </w:rPr>
        <w:t>.</w:t>
      </w:r>
    </w:p>
    <w:p w14:paraId="4F0E6F43" w14:textId="699DA798" w:rsidR="00FF2B4C" w:rsidRPr="00236E64" w:rsidRDefault="00E03B32" w:rsidP="00236E64">
      <w:pPr>
        <w:pStyle w:val="Prrafodelista"/>
        <w:widowControl/>
        <w:numPr>
          <w:ilvl w:val="0"/>
          <w:numId w:val="41"/>
        </w:numPr>
        <w:spacing w:line="240" w:lineRule="auto"/>
        <w:jc w:val="left"/>
        <w:rPr>
          <w:b/>
          <w:sz w:val="24"/>
          <w:lang w:val="es-ES"/>
        </w:rPr>
      </w:pPr>
      <w:r w:rsidRPr="00236E64">
        <w:rPr>
          <w:lang w:val="es-ES"/>
        </w:rPr>
        <w:t>Sensores: MQ7, Magnético inalámbrico.</w:t>
      </w:r>
      <w:r w:rsidR="00FF2B4C" w:rsidRPr="00236E64">
        <w:rPr>
          <w:lang w:val="es-ES"/>
        </w:rPr>
        <w:br w:type="page"/>
      </w:r>
    </w:p>
    <w:p w14:paraId="0439876E" w14:textId="169963C9" w:rsidR="005A55E6" w:rsidRDefault="00FF2B4C">
      <w:pPr>
        <w:pStyle w:val="Ttulo1"/>
        <w:rPr>
          <w:lang w:val="es-ES"/>
        </w:rPr>
      </w:pPr>
      <w:bookmarkStart w:id="10" w:name="_Toc517158915"/>
      <w:r>
        <w:rPr>
          <w:lang w:val="es-ES"/>
        </w:rPr>
        <w:lastRenderedPageBreak/>
        <w:t>Definici</w:t>
      </w:r>
      <w:r w:rsidR="00673010">
        <w:rPr>
          <w:lang w:val="es-ES"/>
        </w:rPr>
        <w:t>ón de hardware</w:t>
      </w:r>
      <w:bookmarkEnd w:id="10"/>
    </w:p>
    <w:p w14:paraId="6B5E7FD9" w14:textId="235BA736" w:rsidR="00572CE0" w:rsidRDefault="00572CE0" w:rsidP="00572CE0">
      <w:pPr>
        <w:rPr>
          <w:lang w:val="es-ES"/>
        </w:rPr>
      </w:pPr>
    </w:p>
    <w:p w14:paraId="46BD9E5E" w14:textId="64B7176F" w:rsidR="00256A21" w:rsidRDefault="00AF1B6E" w:rsidP="006C7153">
      <w:pPr>
        <w:ind w:left="720"/>
        <w:rPr>
          <w:lang w:val="es-AR" w:eastAsia="es-AR"/>
        </w:rPr>
      </w:pPr>
      <w:r>
        <w:rPr>
          <w:lang w:val="es-AR" w:eastAsia="es-AR"/>
        </w:rPr>
        <w:t>La placa empleada para el desarrollo del gadget es una Arduino Uno</w:t>
      </w:r>
      <w:r w:rsidR="00F11158">
        <w:rPr>
          <w:lang w:val="es-AR" w:eastAsia="es-AR"/>
        </w:rPr>
        <w:t xml:space="preserve"> R</w:t>
      </w:r>
      <w:r w:rsidR="00C62137">
        <w:rPr>
          <w:lang w:val="es-AR" w:eastAsia="es-AR"/>
        </w:rPr>
        <w:t>3</w:t>
      </w:r>
      <w:r w:rsidR="007D261D">
        <w:rPr>
          <w:lang w:val="es-AR" w:eastAsia="es-AR"/>
        </w:rPr>
        <w:t>.</w:t>
      </w:r>
    </w:p>
    <w:p w14:paraId="0E2A945E" w14:textId="5F0AF43C" w:rsidR="00572CE0" w:rsidRPr="00B102AA" w:rsidRDefault="003C6A39" w:rsidP="006C7153">
      <w:pPr>
        <w:ind w:left="720"/>
        <w:rPr>
          <w:lang w:val="es-AR" w:eastAsia="es-AR"/>
        </w:rPr>
      </w:pPr>
      <w:r w:rsidRPr="00B102AA">
        <w:rPr>
          <w:lang w:val="es-AR" w:eastAsia="es-AR"/>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 No obstante, la plataforma Arduino (hardware + software + lenguaje de programación) ofrece una serie de ventajas: </w:t>
      </w:r>
    </w:p>
    <w:p w14:paraId="38EC660A" w14:textId="601357F6" w:rsidR="00673010" w:rsidRPr="00B102AA" w:rsidRDefault="00673010" w:rsidP="007F67A8">
      <w:pPr>
        <w:ind w:left="720"/>
        <w:rPr>
          <w:lang w:val="es-AR" w:eastAsia="es-AR"/>
        </w:rPr>
      </w:pPr>
    </w:p>
    <w:p w14:paraId="55C22849" w14:textId="77777777" w:rsidR="00572CE0" w:rsidRPr="00336D72" w:rsidRDefault="00572CE0" w:rsidP="00336D72">
      <w:pPr>
        <w:pStyle w:val="Prrafodelista"/>
        <w:numPr>
          <w:ilvl w:val="0"/>
          <w:numId w:val="37"/>
        </w:numPr>
        <w:rPr>
          <w:lang w:val="es-AR" w:eastAsia="es-AR"/>
        </w:rPr>
      </w:pPr>
      <w:r w:rsidRPr="00336D72">
        <w:rPr>
          <w:lang w:val="es-AR" w:eastAsia="es-AR"/>
        </w:rPr>
        <w:t>Arduino es libre y extensible: esto quiere decir que cualquiera que desee ampliar y mejorar tanto el diseño hardware de las placas como el entorno de desarrollo software y el propio lenguaje de programación, puede hacerlo sin problemas.</w:t>
      </w:r>
    </w:p>
    <w:p w14:paraId="14906A6A" w14:textId="77777777" w:rsidR="00572CE0" w:rsidRPr="00336D72" w:rsidRDefault="00572CE0" w:rsidP="00336D72">
      <w:pPr>
        <w:pStyle w:val="Prrafodelista"/>
        <w:numPr>
          <w:ilvl w:val="0"/>
          <w:numId w:val="37"/>
        </w:numPr>
        <w:rPr>
          <w:lang w:val="es-AR" w:eastAsia="es-AR"/>
        </w:rPr>
      </w:pPr>
      <w:r w:rsidRPr="00336D72">
        <w:rPr>
          <w:lang w:val="es-AR" w:eastAsia="es-AR"/>
        </w:rPr>
        <w:t>Arduino tiene una gran comunidad: muchas personas lo utilizan, enriquecen la documentación y comparten continuamente sus ideas. </w:t>
      </w:r>
    </w:p>
    <w:p w14:paraId="034F1B96" w14:textId="77777777" w:rsidR="00572CE0" w:rsidRPr="00336D72" w:rsidRDefault="00572CE0" w:rsidP="00336D72">
      <w:pPr>
        <w:pStyle w:val="Prrafodelista"/>
        <w:numPr>
          <w:ilvl w:val="0"/>
          <w:numId w:val="37"/>
        </w:numPr>
        <w:rPr>
          <w:lang w:val="es-AR" w:eastAsia="es-AR"/>
        </w:rPr>
      </w:pPr>
      <w:r w:rsidRPr="00336D72">
        <w:rPr>
          <w:lang w:val="es-AR" w:eastAsia="es-AR"/>
        </w:rPr>
        <w:t>Su entorno de programación es multiplataforma: se puede instalar y ejecutar en sistemas Windows, Mac OS X y Linux. Esto no ocurre con el software de muchas otras placas.</w:t>
      </w:r>
    </w:p>
    <w:p w14:paraId="0CE1EA04" w14:textId="77777777" w:rsidR="00572CE0" w:rsidRPr="00336D72" w:rsidRDefault="00572CE0" w:rsidP="00336D72">
      <w:pPr>
        <w:pStyle w:val="Prrafodelista"/>
        <w:numPr>
          <w:ilvl w:val="0"/>
          <w:numId w:val="37"/>
        </w:numPr>
        <w:rPr>
          <w:lang w:val="es-AR" w:eastAsia="es-AR"/>
        </w:rPr>
      </w:pPr>
      <w:r w:rsidRPr="00336D72">
        <w:rPr>
          <w:lang w:val="es-AR" w:eastAsia="es-AR"/>
        </w:rPr>
        <w:t>Su entorno y el lenguaje de programación son simples y claros: son muy fáciles de aprender y de utilizar, a la vez que flexibles y completos para que los usuarios avanzados puedan aprovechar y exprimir todas las posibilidades del hardware. </w:t>
      </w:r>
    </w:p>
    <w:p w14:paraId="51DB487D" w14:textId="77777777" w:rsidR="00572CE0" w:rsidRPr="00336D72" w:rsidRDefault="00572CE0" w:rsidP="00336D72">
      <w:pPr>
        <w:pStyle w:val="Prrafodelista"/>
        <w:numPr>
          <w:ilvl w:val="0"/>
          <w:numId w:val="37"/>
        </w:numPr>
        <w:rPr>
          <w:lang w:val="es-AR" w:eastAsia="es-AR"/>
        </w:rPr>
      </w:pPr>
      <w:r w:rsidRPr="00336D72">
        <w:rPr>
          <w:lang w:val="es-AR" w:eastAsia="es-AR"/>
        </w:rPr>
        <w:t>Las placas Arduino son económicas: la placa Arduino estándar ya preensamblada y lista para funcionar cuesta menos de 20 euros. Incluso, uno mismo se la podría construir adquiriendo los componentes por separado, con lo que el precio total de la placa resultante sería incluso menor.</w:t>
      </w:r>
    </w:p>
    <w:p w14:paraId="6478B43F" w14:textId="034BF215" w:rsidR="00572CE0" w:rsidRDefault="00572CE0" w:rsidP="00336D72">
      <w:pPr>
        <w:pStyle w:val="Prrafodelista"/>
        <w:numPr>
          <w:ilvl w:val="0"/>
          <w:numId w:val="37"/>
        </w:numPr>
        <w:rPr>
          <w:lang w:val="es-AR" w:eastAsia="es-AR"/>
        </w:rPr>
      </w:pPr>
      <w:r w:rsidRPr="00336D72">
        <w:rPr>
          <w:lang w:val="es-AR" w:eastAsia="es-AR"/>
        </w:rPr>
        <w:t>Las placas Arduino son reutilizables y versátiles: reutilizables porque se puede aprovechar la misma placa para varios proyectos (ya que es muy fácil de desconectarla, reconectarla y reprogramarla), y versátiles porque las placas Arduino proveen varios tipos diferentes de entradas y salidas de datos, los cuales permiten capturar información de sensores y enviar señales a actuadores de múltiples formas.</w:t>
      </w:r>
    </w:p>
    <w:p w14:paraId="1392D04C" w14:textId="12911DBA" w:rsidR="00BA769C" w:rsidRPr="00BA769C" w:rsidRDefault="003C6BB9" w:rsidP="003C6BB9">
      <w:pPr>
        <w:ind w:left="720"/>
        <w:jc w:val="center"/>
        <w:rPr>
          <w:lang w:val="es-AR" w:eastAsia="es-AR"/>
        </w:rPr>
      </w:pPr>
      <w:r>
        <w:rPr>
          <w:noProof/>
        </w:rPr>
        <w:drawing>
          <wp:inline distT="0" distB="0" distL="0" distR="0" wp14:anchorId="2BEFB6B6" wp14:editId="6D84584E">
            <wp:extent cx="1657350" cy="1657350"/>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0AA5E326" w14:textId="2DE5F190" w:rsidR="0020036E" w:rsidRDefault="00C86596" w:rsidP="00C86596">
      <w:pPr>
        <w:widowControl/>
        <w:spacing w:line="240" w:lineRule="auto"/>
        <w:jc w:val="left"/>
        <w:rPr>
          <w:b/>
          <w:sz w:val="24"/>
          <w:lang w:val="es-ES"/>
        </w:rPr>
      </w:pPr>
      <w:r>
        <w:rPr>
          <w:b/>
          <w:sz w:val="24"/>
          <w:lang w:val="es-ES"/>
        </w:rPr>
        <w:br w:type="page"/>
      </w:r>
    </w:p>
    <w:p w14:paraId="61225966" w14:textId="465EEFC7" w:rsidR="00673010" w:rsidRDefault="0020036E" w:rsidP="0020036E">
      <w:pPr>
        <w:pStyle w:val="Ttulo1"/>
        <w:ind w:left="720" w:hanging="720"/>
        <w:rPr>
          <w:lang w:val="es-ES"/>
        </w:rPr>
      </w:pPr>
      <w:bookmarkStart w:id="11" w:name="_Toc517158916"/>
      <w:r w:rsidRPr="0020036E">
        <w:rPr>
          <w:lang w:val="es-ES"/>
        </w:rPr>
        <w:lastRenderedPageBreak/>
        <w:t>M</w:t>
      </w:r>
      <w:r>
        <w:rPr>
          <w:lang w:val="es-ES"/>
        </w:rPr>
        <w:t>ó</w:t>
      </w:r>
      <w:r w:rsidRPr="0020036E">
        <w:rPr>
          <w:lang w:val="es-ES"/>
        </w:rPr>
        <w:t>dulos del hardware</w:t>
      </w:r>
      <w:bookmarkEnd w:id="11"/>
    </w:p>
    <w:p w14:paraId="43216E93" w14:textId="3747BBBD" w:rsidR="00C86596" w:rsidRDefault="00E2797A" w:rsidP="00C86596">
      <w:pPr>
        <w:ind w:left="720"/>
        <w:rPr>
          <w:lang w:val="es-ES"/>
        </w:rPr>
      </w:pPr>
      <w:r>
        <w:rPr>
          <w:lang w:val="es-ES"/>
        </w:rPr>
        <w:t xml:space="preserve">Utilizaremos </w:t>
      </w:r>
      <w:r w:rsidR="002043F8">
        <w:rPr>
          <w:lang w:val="es-ES"/>
        </w:rPr>
        <w:t>dos módulos compatibles con la placa Arduino:</w:t>
      </w:r>
    </w:p>
    <w:p w14:paraId="55FA1175" w14:textId="388E0629" w:rsidR="002043F8" w:rsidRPr="002043F8" w:rsidRDefault="002043F8" w:rsidP="002043F8">
      <w:pPr>
        <w:pStyle w:val="Prrafodelista"/>
        <w:numPr>
          <w:ilvl w:val="0"/>
          <w:numId w:val="39"/>
        </w:numPr>
        <w:rPr>
          <w:lang w:val="es-ES"/>
        </w:rPr>
      </w:pPr>
      <w:r>
        <w:rPr>
          <w:lang w:val="es-ES"/>
        </w:rPr>
        <w:t xml:space="preserve">Modulo Ethernet: Que </w:t>
      </w:r>
      <w:r w:rsidR="00394BD0">
        <w:rPr>
          <w:lang w:val="es-ES"/>
        </w:rPr>
        <w:t>facilitara la conexión a internet</w:t>
      </w:r>
      <w:r w:rsidR="00482C29">
        <w:rPr>
          <w:lang w:val="es-ES"/>
        </w:rPr>
        <w:t>.</w:t>
      </w:r>
    </w:p>
    <w:p w14:paraId="7ABD479E" w14:textId="77777777" w:rsidR="00482C29" w:rsidRDefault="00482C29" w:rsidP="00482C29">
      <w:pPr>
        <w:ind w:left="720"/>
        <w:jc w:val="center"/>
        <w:rPr>
          <w:lang w:val="es-ES"/>
        </w:rPr>
      </w:pPr>
    </w:p>
    <w:p w14:paraId="7F1F183D" w14:textId="3B8F1249" w:rsidR="00151409" w:rsidRPr="00151409" w:rsidRDefault="00394BD0" w:rsidP="00B54C91">
      <w:pPr>
        <w:ind w:left="720"/>
        <w:jc w:val="center"/>
        <w:rPr>
          <w:lang w:val="es-ES"/>
        </w:rPr>
      </w:pPr>
      <w:r>
        <w:rPr>
          <w:noProof/>
        </w:rPr>
        <w:drawing>
          <wp:inline distT="0" distB="0" distL="0" distR="0" wp14:anchorId="0BBA0A6E" wp14:editId="45FA90B3">
            <wp:extent cx="1752600" cy="1752600"/>
            <wp:effectExtent l="0" t="0" r="0" b="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bookmarkEnd w:id="0"/>
    <w:bookmarkEnd w:id="2"/>
    <w:bookmarkEnd w:id="3"/>
    <w:p w14:paraId="5D7AAF55" w14:textId="77777777" w:rsidR="00DE4F3E" w:rsidRDefault="00DE4F3E" w:rsidP="00DE4F3E">
      <w:pPr>
        <w:ind w:left="1800"/>
        <w:rPr>
          <w:lang w:val="es-ES"/>
        </w:rPr>
      </w:pPr>
    </w:p>
    <w:p w14:paraId="4CA8BAE4" w14:textId="779ADBEF" w:rsidR="00FF2B4C" w:rsidRPr="007E2090" w:rsidRDefault="00154A94" w:rsidP="007E2090">
      <w:pPr>
        <w:pStyle w:val="Prrafodelista"/>
        <w:numPr>
          <w:ilvl w:val="0"/>
          <w:numId w:val="39"/>
        </w:numPr>
        <w:rPr>
          <w:lang w:val="es-ES"/>
        </w:rPr>
      </w:pPr>
      <w:r w:rsidRPr="007E2090">
        <w:rPr>
          <w:lang w:val="es-ES"/>
        </w:rPr>
        <w:t xml:space="preserve">Modulo </w:t>
      </w:r>
      <w:r w:rsidR="000214BD" w:rsidRPr="007E2090">
        <w:rPr>
          <w:lang w:val="es-ES"/>
        </w:rPr>
        <w:t xml:space="preserve">inalámbrico: Que permitirá </w:t>
      </w:r>
      <w:r w:rsidR="004D2437" w:rsidRPr="007E2090">
        <w:rPr>
          <w:lang w:val="es-ES"/>
        </w:rPr>
        <w:t xml:space="preserve">el enlace inalámbrico entre el Arduino y el sensor magnético de </w:t>
      </w:r>
      <w:r w:rsidR="007E2090" w:rsidRPr="007E2090">
        <w:rPr>
          <w:lang w:val="es-ES"/>
        </w:rPr>
        <w:t>aberturas.</w:t>
      </w:r>
      <w:r w:rsidR="007E2090">
        <w:rPr>
          <w:lang w:val="es-ES"/>
        </w:rPr>
        <w:t xml:space="preserve"> Tecnolog</w:t>
      </w:r>
      <w:r w:rsidR="00B54C91">
        <w:rPr>
          <w:lang w:val="es-ES"/>
        </w:rPr>
        <w:t>í</w:t>
      </w:r>
      <w:r w:rsidR="007E2090">
        <w:rPr>
          <w:lang w:val="es-ES"/>
        </w:rPr>
        <w:t xml:space="preserve">a: 433 </w:t>
      </w:r>
      <w:proofErr w:type="spellStart"/>
      <w:r w:rsidR="007E2090">
        <w:rPr>
          <w:lang w:val="es-ES"/>
        </w:rPr>
        <w:t>Mhz</w:t>
      </w:r>
      <w:proofErr w:type="spellEnd"/>
      <w:r w:rsidR="00565136">
        <w:rPr>
          <w:lang w:val="es-ES"/>
        </w:rPr>
        <w:t>.</w:t>
      </w:r>
    </w:p>
    <w:p w14:paraId="49F0817F" w14:textId="3ECDC920" w:rsidR="0092108F" w:rsidRDefault="0092108F" w:rsidP="0092108F">
      <w:pPr>
        <w:rPr>
          <w:lang w:val="es-ES" w:eastAsia="es-AR"/>
        </w:rPr>
      </w:pPr>
    </w:p>
    <w:p w14:paraId="77A9969B" w14:textId="192FD057" w:rsidR="00BC52D0" w:rsidRDefault="00BC52D0" w:rsidP="00B54C91">
      <w:pPr>
        <w:ind w:left="720"/>
        <w:jc w:val="center"/>
        <w:rPr>
          <w:lang w:val="es-ES" w:eastAsia="es-AR"/>
        </w:rPr>
      </w:pPr>
      <w:r>
        <w:rPr>
          <w:noProof/>
        </w:rPr>
        <w:drawing>
          <wp:inline distT="0" distB="0" distL="0" distR="0" wp14:anchorId="49E6EDD1" wp14:editId="030071A3">
            <wp:extent cx="1704975" cy="1704975"/>
            <wp:effectExtent l="0" t="0" r="9525" b="9525"/>
            <wp:docPr id="7" name="Imagen 7"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7AB46267" w14:textId="38130EF8" w:rsidR="00071F1B" w:rsidRDefault="00071F1B" w:rsidP="00071F1B">
      <w:pPr>
        <w:pStyle w:val="Ttulo1"/>
        <w:ind w:left="720" w:hanging="720"/>
        <w:rPr>
          <w:lang w:val="es-ES"/>
        </w:rPr>
      </w:pPr>
      <w:bookmarkStart w:id="12" w:name="_Toc517158917"/>
      <w:r w:rsidRPr="00071F1B">
        <w:rPr>
          <w:lang w:val="es-ES"/>
        </w:rPr>
        <w:t>Sensores</w:t>
      </w:r>
      <w:bookmarkEnd w:id="12"/>
    </w:p>
    <w:p w14:paraId="4E321D61" w14:textId="54B6D022" w:rsidR="00071F1B" w:rsidRDefault="00544EC4" w:rsidP="00071F1B">
      <w:pPr>
        <w:ind w:left="720"/>
        <w:rPr>
          <w:lang w:val="es-ES"/>
        </w:rPr>
      </w:pPr>
      <w:r>
        <w:rPr>
          <w:lang w:val="es-ES"/>
        </w:rPr>
        <w:t xml:space="preserve">Los sensores que utilizaremos para medir las diferentes señales </w:t>
      </w:r>
      <w:r w:rsidR="0029174B">
        <w:rPr>
          <w:lang w:val="es-ES"/>
        </w:rPr>
        <w:t>son:</w:t>
      </w:r>
    </w:p>
    <w:p w14:paraId="045B8B7C" w14:textId="70B19EBC" w:rsidR="0029174B" w:rsidRDefault="0029174B" w:rsidP="0029174B">
      <w:pPr>
        <w:pStyle w:val="Prrafodelista"/>
        <w:numPr>
          <w:ilvl w:val="0"/>
          <w:numId w:val="39"/>
        </w:numPr>
        <w:rPr>
          <w:lang w:val="es-ES"/>
        </w:rPr>
      </w:pPr>
      <w:r>
        <w:rPr>
          <w:lang w:val="es-ES"/>
        </w:rPr>
        <w:t>Sensor de gases: MQ7</w:t>
      </w:r>
      <w:r w:rsidR="007F7C7A">
        <w:rPr>
          <w:lang w:val="es-ES"/>
        </w:rPr>
        <w:t xml:space="preserve">, </w:t>
      </w:r>
      <w:r w:rsidR="00CC43F7">
        <w:rPr>
          <w:lang w:val="es-ES"/>
        </w:rPr>
        <w:t>fundamentando su elección dado que posee una</w:t>
      </w:r>
      <w:r w:rsidR="007F7C7A">
        <w:rPr>
          <w:lang w:val="es-ES"/>
        </w:rPr>
        <w:t xml:space="preserve"> salida digital óptima para </w:t>
      </w:r>
      <w:r w:rsidR="009A0FBC">
        <w:rPr>
          <w:lang w:val="es-ES"/>
        </w:rPr>
        <w:t>utilización con Arduino.</w:t>
      </w:r>
    </w:p>
    <w:p w14:paraId="53B77363" w14:textId="1131FD82" w:rsidR="00B119E9" w:rsidRDefault="006453A9" w:rsidP="009A0FBC">
      <w:pPr>
        <w:pStyle w:val="Prrafodelista"/>
        <w:ind w:left="1440"/>
        <w:jc w:val="center"/>
        <w:rPr>
          <w:lang w:val="es-ES"/>
        </w:rPr>
      </w:pPr>
      <w:r>
        <w:rPr>
          <w:noProof/>
        </w:rPr>
        <w:drawing>
          <wp:inline distT="0" distB="0" distL="0" distR="0" wp14:anchorId="22073A9D" wp14:editId="1E50C665">
            <wp:extent cx="2338997" cy="1752600"/>
            <wp:effectExtent l="0" t="0" r="4445" b="0"/>
            <wp:docPr id="8" name="Imagen 8" descr="Resultado de imagen para mq7 module senso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q7 module sensor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686" cy="1758361"/>
                    </a:xfrm>
                    <a:prstGeom prst="rect">
                      <a:avLst/>
                    </a:prstGeom>
                    <a:noFill/>
                    <a:ln>
                      <a:noFill/>
                    </a:ln>
                  </pic:spPr>
                </pic:pic>
              </a:graphicData>
            </a:graphic>
          </wp:inline>
        </w:drawing>
      </w:r>
    </w:p>
    <w:p w14:paraId="45D723FE" w14:textId="77777777" w:rsidR="00B119E9" w:rsidRDefault="00B119E9">
      <w:pPr>
        <w:widowControl/>
        <w:spacing w:line="240" w:lineRule="auto"/>
        <w:jc w:val="left"/>
        <w:rPr>
          <w:lang w:val="es-ES"/>
        </w:rPr>
      </w:pPr>
      <w:r>
        <w:rPr>
          <w:lang w:val="es-ES"/>
        </w:rPr>
        <w:br w:type="page"/>
      </w:r>
    </w:p>
    <w:p w14:paraId="744EE19B" w14:textId="77777777" w:rsidR="006453A9" w:rsidRDefault="006453A9" w:rsidP="009A0FBC">
      <w:pPr>
        <w:pStyle w:val="Prrafodelista"/>
        <w:ind w:left="1440"/>
        <w:jc w:val="center"/>
        <w:rPr>
          <w:lang w:val="es-ES"/>
        </w:rPr>
      </w:pPr>
    </w:p>
    <w:p w14:paraId="2AA4CB91" w14:textId="109F05FC" w:rsidR="0092108F" w:rsidRDefault="00E64F38" w:rsidP="00ED527A">
      <w:pPr>
        <w:pStyle w:val="Prrafodelista"/>
        <w:numPr>
          <w:ilvl w:val="0"/>
          <w:numId w:val="39"/>
        </w:numPr>
        <w:rPr>
          <w:lang w:val="es-ES" w:eastAsia="es-AR"/>
        </w:rPr>
      </w:pPr>
      <w:r w:rsidRPr="00A5439E">
        <w:rPr>
          <w:lang w:val="es-ES"/>
        </w:rPr>
        <w:t xml:space="preserve">Sensor de aberturas: </w:t>
      </w:r>
      <w:r w:rsidR="00286542" w:rsidRPr="00A5439E">
        <w:rPr>
          <w:lang w:val="es-ES"/>
        </w:rPr>
        <w:t xml:space="preserve">Magnético inalámbrico </w:t>
      </w:r>
      <w:r w:rsidR="00A5439E">
        <w:rPr>
          <w:lang w:val="es-ES"/>
        </w:rPr>
        <w:t>con c</w:t>
      </w:r>
      <w:r w:rsidR="00565136">
        <w:rPr>
          <w:lang w:val="es-ES"/>
        </w:rPr>
        <w:t>ircuito integrado</w:t>
      </w:r>
      <w:r w:rsidR="00A5439E">
        <w:rPr>
          <w:lang w:val="es-ES"/>
        </w:rPr>
        <w:t xml:space="preserve"> </w:t>
      </w:r>
      <w:r w:rsidR="00565136">
        <w:rPr>
          <w:lang w:val="es-ES"/>
        </w:rPr>
        <w:t>“</w:t>
      </w:r>
      <w:r w:rsidR="00286542" w:rsidRPr="00A5439E">
        <w:rPr>
          <w:lang w:val="es-ES"/>
        </w:rPr>
        <w:t>EV152</w:t>
      </w:r>
      <w:r w:rsidR="00A5439E" w:rsidRPr="00A5439E">
        <w:rPr>
          <w:lang w:val="es-ES"/>
        </w:rPr>
        <w:t>7</w:t>
      </w:r>
      <w:r w:rsidR="00565136">
        <w:rPr>
          <w:lang w:val="es-ES"/>
        </w:rPr>
        <w:t>”</w:t>
      </w:r>
      <w:r w:rsidR="00CC43F7">
        <w:rPr>
          <w:lang w:val="es-ES"/>
        </w:rPr>
        <w:t>,</w:t>
      </w:r>
      <w:r w:rsidR="00CC43F7" w:rsidRPr="00CC43F7">
        <w:rPr>
          <w:lang w:val="es-ES"/>
        </w:rPr>
        <w:t xml:space="preserve"> </w:t>
      </w:r>
      <w:r w:rsidR="005007D8">
        <w:rPr>
          <w:lang w:val="es-ES"/>
        </w:rPr>
        <w:t xml:space="preserve">esta elección se debe a que </w:t>
      </w:r>
      <w:r w:rsidR="009070C2">
        <w:rPr>
          <w:lang w:val="es-ES"/>
        </w:rPr>
        <w:t xml:space="preserve">facilita </w:t>
      </w:r>
      <w:r w:rsidR="009150F7">
        <w:rPr>
          <w:lang w:val="es-ES"/>
        </w:rPr>
        <w:t>la conexión al gadget</w:t>
      </w:r>
      <w:r w:rsidR="00581C98">
        <w:rPr>
          <w:lang w:val="es-ES"/>
        </w:rPr>
        <w:t xml:space="preserve">, sin necesidad de cablear </w:t>
      </w:r>
      <w:r w:rsidR="005C1C24">
        <w:rPr>
          <w:lang w:val="es-ES"/>
        </w:rPr>
        <w:t xml:space="preserve">desde una ubicación a otra, por otro lado resuelve </w:t>
      </w:r>
      <w:r w:rsidR="009150F7">
        <w:rPr>
          <w:lang w:val="es-ES"/>
        </w:rPr>
        <w:t>la alimentación del</w:t>
      </w:r>
      <w:r w:rsidR="005F12A9">
        <w:rPr>
          <w:lang w:val="es-ES"/>
        </w:rPr>
        <w:t xml:space="preserve"> sensor</w:t>
      </w:r>
      <w:r w:rsidR="00443216">
        <w:rPr>
          <w:lang w:val="es-ES"/>
        </w:rPr>
        <w:t xml:space="preserve"> en una solución accesible en el mercado local.</w:t>
      </w:r>
      <w:bookmarkStart w:id="13" w:name="_GoBack"/>
      <w:bookmarkEnd w:id="13"/>
    </w:p>
    <w:p w14:paraId="37234AD1" w14:textId="1F020D2B" w:rsidR="002806D9" w:rsidRDefault="002806D9" w:rsidP="00B119E9">
      <w:pPr>
        <w:pStyle w:val="Prrafodelista"/>
        <w:ind w:left="1440"/>
        <w:jc w:val="center"/>
        <w:rPr>
          <w:lang w:val="es-ES" w:eastAsia="es-AR"/>
        </w:rPr>
      </w:pPr>
      <w:r>
        <w:rPr>
          <w:noProof/>
        </w:rPr>
        <w:drawing>
          <wp:inline distT="0" distB="0" distL="0" distR="0" wp14:anchorId="0D997F62" wp14:editId="0B22B822">
            <wp:extent cx="1495425" cy="1495425"/>
            <wp:effectExtent l="0" t="0" r="9525" b="9525"/>
            <wp:docPr id="9" name="Imagen 9" descr="Resultado de imagen para magnetic ev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magnetic ev15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2CBFF34E" w14:textId="77777777" w:rsidR="00B119E9" w:rsidRPr="00A5439E" w:rsidRDefault="00B119E9" w:rsidP="00B119E9">
      <w:pPr>
        <w:pStyle w:val="Prrafodelista"/>
        <w:ind w:left="1440"/>
        <w:jc w:val="left"/>
        <w:rPr>
          <w:lang w:val="es-ES" w:eastAsia="es-AR"/>
        </w:rPr>
      </w:pPr>
    </w:p>
    <w:p w14:paraId="0F2238C5" w14:textId="77777777" w:rsidR="0092108F" w:rsidRPr="0092108F" w:rsidRDefault="0092108F" w:rsidP="0092108F">
      <w:pPr>
        <w:rPr>
          <w:lang w:val="es-ES" w:eastAsia="es-AR"/>
        </w:rPr>
      </w:pPr>
    </w:p>
    <w:sectPr w:rsidR="0092108F" w:rsidRPr="0092108F" w:rsidSect="008A382B">
      <w:headerReference w:type="default" r:id="rId14"/>
      <w:footerReference w:type="default" r:id="rId15"/>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EB53" w14:textId="77777777" w:rsidR="009114C0" w:rsidRDefault="009114C0">
      <w:pPr>
        <w:spacing w:line="240" w:lineRule="auto"/>
      </w:pPr>
      <w:r>
        <w:separator/>
      </w:r>
    </w:p>
  </w:endnote>
  <w:endnote w:type="continuationSeparator" w:id="0">
    <w:p w14:paraId="6FB1CEEE" w14:textId="77777777" w:rsidR="009114C0" w:rsidRDefault="00911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4B30FA" w:rsidRPr="00161721" w14:paraId="710FC175" w14:textId="77777777" w:rsidTr="00156076">
      <w:tc>
        <w:tcPr>
          <w:tcW w:w="6088" w:type="dxa"/>
          <w:tcBorders>
            <w:top w:val="nil"/>
            <w:left w:val="nil"/>
            <w:bottom w:val="nil"/>
            <w:right w:val="nil"/>
          </w:tcBorders>
        </w:tcPr>
        <w:p w14:paraId="5E91B4B3" w14:textId="77777777" w:rsidR="004B30FA" w:rsidRPr="00161721" w:rsidRDefault="00156076">
          <w:pPr>
            <w:ind w:right="360"/>
          </w:pPr>
          <w:r>
            <w:t xml:space="preserve">Campos – Luna – Marchetti - </w:t>
          </w:r>
          <w:proofErr w:type="spellStart"/>
          <w:r>
            <w:t>Tavorda</w:t>
          </w:r>
          <w:proofErr w:type="spellEnd"/>
        </w:p>
      </w:tc>
      <w:tc>
        <w:tcPr>
          <w:tcW w:w="236" w:type="dxa"/>
          <w:tcBorders>
            <w:top w:val="nil"/>
            <w:left w:val="nil"/>
            <w:bottom w:val="nil"/>
            <w:right w:val="nil"/>
          </w:tcBorders>
        </w:tcPr>
        <w:p w14:paraId="16CE136B" w14:textId="77777777" w:rsidR="004B30FA" w:rsidRPr="00161721" w:rsidRDefault="004B30FA" w:rsidP="00924350">
          <w:pPr>
            <w:jc w:val="center"/>
          </w:pPr>
        </w:p>
      </w:tc>
      <w:tc>
        <w:tcPr>
          <w:tcW w:w="3162" w:type="dxa"/>
          <w:tcBorders>
            <w:top w:val="nil"/>
            <w:left w:val="nil"/>
            <w:bottom w:val="nil"/>
            <w:right w:val="nil"/>
          </w:tcBorders>
        </w:tcPr>
        <w:p w14:paraId="7ACBA1EC" w14:textId="77777777" w:rsidR="004B30FA" w:rsidRPr="00161721" w:rsidRDefault="004B30FA">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131C4B">
            <w:rPr>
              <w:rStyle w:val="Nmerodepgina"/>
              <w:noProof/>
            </w:rPr>
            <w:t>2</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131C4B">
            <w:rPr>
              <w:rStyle w:val="Nmerodepgina"/>
              <w:noProof/>
            </w:rPr>
            <w:t>4</w:t>
          </w:r>
          <w:r w:rsidRPr="00161721">
            <w:rPr>
              <w:rStyle w:val="Nmerodepgina"/>
            </w:rPr>
            <w:fldChar w:fldCharType="end"/>
          </w:r>
        </w:p>
      </w:tc>
    </w:tr>
  </w:tbl>
  <w:p w14:paraId="047DA6E9" w14:textId="77777777" w:rsidR="004B30FA" w:rsidRDefault="004B30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CF173" w14:textId="77777777" w:rsidR="009114C0" w:rsidRDefault="009114C0">
      <w:pPr>
        <w:spacing w:line="240" w:lineRule="auto"/>
      </w:pPr>
      <w:r>
        <w:separator/>
      </w:r>
    </w:p>
  </w:footnote>
  <w:footnote w:type="continuationSeparator" w:id="0">
    <w:p w14:paraId="195BB764" w14:textId="77777777" w:rsidR="009114C0" w:rsidRDefault="00911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30FA" w:rsidRPr="00161721" w14:paraId="3072CF61" w14:textId="77777777">
      <w:tc>
        <w:tcPr>
          <w:tcW w:w="6379" w:type="dxa"/>
        </w:tcPr>
        <w:p w14:paraId="3DA78E93" w14:textId="77777777" w:rsidR="004B30FA" w:rsidRPr="0019610C" w:rsidRDefault="00156076" w:rsidP="00691064">
          <w:pPr>
            <w:rPr>
              <w:rFonts w:cs="Arial"/>
              <w:szCs w:val="22"/>
            </w:rPr>
          </w:pPr>
          <w:r>
            <w:rPr>
              <w:lang w:val="es-ES"/>
            </w:rPr>
            <w:t>Catedra Proyecto Final</w:t>
          </w:r>
        </w:p>
      </w:tc>
      <w:tc>
        <w:tcPr>
          <w:tcW w:w="3179" w:type="dxa"/>
        </w:tcPr>
        <w:p w14:paraId="6015693A" w14:textId="77777777"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14:paraId="34174850" w14:textId="77777777">
      <w:tc>
        <w:tcPr>
          <w:tcW w:w="6379" w:type="dxa"/>
        </w:tcPr>
        <w:p w14:paraId="3F8A9900" w14:textId="77777777" w:rsidR="004B30FA" w:rsidRPr="00161721" w:rsidRDefault="00156076"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14:paraId="431C69E5" w14:textId="5B88A2D8" w:rsidR="004B30FA" w:rsidRPr="00161721" w:rsidRDefault="004B30FA" w:rsidP="00F779EE">
          <w:pPr>
            <w:rPr>
              <w:lang w:val="es-ES"/>
            </w:rPr>
          </w:pPr>
          <w:r w:rsidRPr="00161721">
            <w:rPr>
              <w:lang w:val="es-ES"/>
            </w:rPr>
            <w:t xml:space="preserve"> Fecha:   </w:t>
          </w:r>
          <w:r w:rsidR="00F11CB1">
            <w:rPr>
              <w:lang w:val="es-ES"/>
            </w:rPr>
            <w:t>19</w:t>
          </w:r>
          <w:r>
            <w:rPr>
              <w:rFonts w:cs="Arial"/>
              <w:szCs w:val="22"/>
            </w:rPr>
            <w:t>/06/2018</w:t>
          </w:r>
        </w:p>
      </w:tc>
    </w:tr>
    <w:tr w:rsidR="004B30FA" w:rsidRPr="00161721" w14:paraId="71DBB06A" w14:textId="77777777">
      <w:tc>
        <w:tcPr>
          <w:tcW w:w="9558" w:type="dxa"/>
          <w:gridSpan w:val="2"/>
        </w:tcPr>
        <w:p w14:paraId="7C3E01E5" w14:textId="24E5DB30" w:rsidR="004B30FA" w:rsidRPr="00161721" w:rsidRDefault="000B7F1C" w:rsidP="005E7368">
          <w:pPr>
            <w:rPr>
              <w:lang w:val="es-ES"/>
            </w:rPr>
          </w:pPr>
          <w:r>
            <w:rPr>
              <w:lang w:val="es-ES"/>
            </w:rPr>
            <w:t>Diseño de Gadget</w:t>
          </w:r>
        </w:p>
      </w:tc>
    </w:tr>
  </w:tbl>
  <w:p w14:paraId="140BC706" w14:textId="77777777" w:rsidR="004B30FA" w:rsidRDefault="004B30F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0"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378C4161"/>
    <w:multiLevelType w:val="hybridMultilevel"/>
    <w:tmpl w:val="C9C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5"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0"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826AA"/>
    <w:multiLevelType w:val="hybridMultilevel"/>
    <w:tmpl w:val="27241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757B4925"/>
    <w:multiLevelType w:val="hybridMultilevel"/>
    <w:tmpl w:val="8E04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19"/>
  </w:num>
  <w:num w:numId="5">
    <w:abstractNumId w:val="29"/>
  </w:num>
  <w:num w:numId="6">
    <w:abstractNumId w:val="23"/>
  </w:num>
  <w:num w:numId="7">
    <w:abstractNumId w:val="20"/>
  </w:num>
  <w:num w:numId="8">
    <w:abstractNumId w:val="14"/>
  </w:num>
  <w:num w:numId="9">
    <w:abstractNumId w:val="36"/>
  </w:num>
  <w:num w:numId="10">
    <w:abstractNumId w:val="7"/>
  </w:num>
  <w:num w:numId="11">
    <w:abstractNumId w:val="5"/>
  </w:num>
  <w:num w:numId="12">
    <w:abstractNumId w:val="26"/>
  </w:num>
  <w:num w:numId="13">
    <w:abstractNumId w:val="9"/>
  </w:num>
  <w:num w:numId="14">
    <w:abstractNumId w:val="3"/>
  </w:num>
  <w:num w:numId="15">
    <w:abstractNumId w:val="8"/>
  </w:num>
  <w:num w:numId="16">
    <w:abstractNumId w:val="16"/>
  </w:num>
  <w:num w:numId="17">
    <w:abstractNumId w:val="10"/>
  </w:num>
  <w:num w:numId="18">
    <w:abstractNumId w:val="13"/>
  </w:num>
  <w:num w:numId="19">
    <w:abstractNumId w:val="35"/>
  </w:num>
  <w:num w:numId="20">
    <w:abstractNumId w:val="12"/>
  </w:num>
  <w:num w:numId="21">
    <w:abstractNumId w:val="27"/>
  </w:num>
  <w:num w:numId="22">
    <w:abstractNumId w:val="24"/>
  </w:num>
  <w:num w:numId="23">
    <w:abstractNumId w:val="21"/>
  </w:num>
  <w:num w:numId="24">
    <w:abstractNumId w:val="1"/>
  </w:num>
  <w:num w:numId="25">
    <w:abstractNumId w:val="22"/>
  </w:num>
  <w:num w:numId="26">
    <w:abstractNumId w:val="38"/>
  </w:num>
  <w:num w:numId="27">
    <w:abstractNumId w:val="31"/>
  </w:num>
  <w:num w:numId="28">
    <w:abstractNumId w:val="30"/>
  </w:num>
  <w:num w:numId="29">
    <w:abstractNumId w:val="6"/>
  </w:num>
  <w:num w:numId="30">
    <w:abstractNumId w:val="15"/>
  </w:num>
  <w:num w:numId="31">
    <w:abstractNumId w:val="28"/>
  </w:num>
  <w:num w:numId="32">
    <w:abstractNumId w:val="25"/>
  </w:num>
  <w:num w:numId="33">
    <w:abstractNumId w:val="18"/>
  </w:num>
  <w:num w:numId="34">
    <w:abstractNumId w:val="11"/>
  </w:num>
  <w:num w:numId="35">
    <w:abstractNumId w:val="32"/>
  </w:num>
  <w:num w:numId="36">
    <w:abstractNumId w:val="34"/>
  </w:num>
  <w:num w:numId="37">
    <w:abstractNumId w:val="33"/>
  </w:num>
  <w:num w:numId="38">
    <w:abstractNumId w:val="0"/>
  </w:num>
  <w:num w:numId="39">
    <w:abstractNumId w:val="37"/>
  </w:num>
  <w:num w:numId="40">
    <w:abstractNumId w:val="0"/>
  </w:num>
  <w:num w:numId="4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ffLineKey" w:val="37290.70289"/>
  </w:docVars>
  <w:rsids>
    <w:rsidRoot w:val="00305771"/>
    <w:rsid w:val="0001205D"/>
    <w:rsid w:val="000201F0"/>
    <w:rsid w:val="000214BD"/>
    <w:rsid w:val="00026105"/>
    <w:rsid w:val="000300A3"/>
    <w:rsid w:val="00042E6B"/>
    <w:rsid w:val="00043471"/>
    <w:rsid w:val="00047EE9"/>
    <w:rsid w:val="0005408E"/>
    <w:rsid w:val="00054D10"/>
    <w:rsid w:val="00071F1B"/>
    <w:rsid w:val="00086DE7"/>
    <w:rsid w:val="00097076"/>
    <w:rsid w:val="000A37CB"/>
    <w:rsid w:val="000B7F1C"/>
    <w:rsid w:val="000C7813"/>
    <w:rsid w:val="000D2BA7"/>
    <w:rsid w:val="000D2C6E"/>
    <w:rsid w:val="001026C5"/>
    <w:rsid w:val="00131C4B"/>
    <w:rsid w:val="0014334C"/>
    <w:rsid w:val="00151409"/>
    <w:rsid w:val="00154A94"/>
    <w:rsid w:val="0015601E"/>
    <w:rsid w:val="00156076"/>
    <w:rsid w:val="00160E07"/>
    <w:rsid w:val="00161721"/>
    <w:rsid w:val="00162CAA"/>
    <w:rsid w:val="00170A67"/>
    <w:rsid w:val="00176064"/>
    <w:rsid w:val="001839B7"/>
    <w:rsid w:val="00187BD7"/>
    <w:rsid w:val="00191BB0"/>
    <w:rsid w:val="0019610C"/>
    <w:rsid w:val="001C459E"/>
    <w:rsid w:val="001D4BCC"/>
    <w:rsid w:val="001E111D"/>
    <w:rsid w:val="001F1311"/>
    <w:rsid w:val="001F4852"/>
    <w:rsid w:val="0020036E"/>
    <w:rsid w:val="00201869"/>
    <w:rsid w:val="002043F8"/>
    <w:rsid w:val="002107FC"/>
    <w:rsid w:val="002226F1"/>
    <w:rsid w:val="002237EB"/>
    <w:rsid w:val="0022770F"/>
    <w:rsid w:val="00236E64"/>
    <w:rsid w:val="00256A21"/>
    <w:rsid w:val="002665BA"/>
    <w:rsid w:val="00267AF2"/>
    <w:rsid w:val="002806D9"/>
    <w:rsid w:val="00286542"/>
    <w:rsid w:val="00287A0A"/>
    <w:rsid w:val="0029174B"/>
    <w:rsid w:val="002A417B"/>
    <w:rsid w:val="002B391D"/>
    <w:rsid w:val="002C244E"/>
    <w:rsid w:val="002C3882"/>
    <w:rsid w:val="002F1B39"/>
    <w:rsid w:val="00300773"/>
    <w:rsid w:val="00305771"/>
    <w:rsid w:val="00332A0A"/>
    <w:rsid w:val="00336D72"/>
    <w:rsid w:val="00363797"/>
    <w:rsid w:val="0036616D"/>
    <w:rsid w:val="00394BD0"/>
    <w:rsid w:val="00395EDD"/>
    <w:rsid w:val="003B4C76"/>
    <w:rsid w:val="003B56CF"/>
    <w:rsid w:val="003C6A39"/>
    <w:rsid w:val="003C6BB9"/>
    <w:rsid w:val="003C7B5A"/>
    <w:rsid w:val="003D5668"/>
    <w:rsid w:val="003D6BAD"/>
    <w:rsid w:val="003E6BFB"/>
    <w:rsid w:val="003E7A62"/>
    <w:rsid w:val="003F5927"/>
    <w:rsid w:val="003F7EFE"/>
    <w:rsid w:val="00403338"/>
    <w:rsid w:val="00405483"/>
    <w:rsid w:val="004222C4"/>
    <w:rsid w:val="00434584"/>
    <w:rsid w:val="00443216"/>
    <w:rsid w:val="00464728"/>
    <w:rsid w:val="00476CEE"/>
    <w:rsid w:val="00482C29"/>
    <w:rsid w:val="004846FB"/>
    <w:rsid w:val="00491FDE"/>
    <w:rsid w:val="004B30FA"/>
    <w:rsid w:val="004B65CA"/>
    <w:rsid w:val="004B6E49"/>
    <w:rsid w:val="004C1973"/>
    <w:rsid w:val="004C4CE8"/>
    <w:rsid w:val="004C7279"/>
    <w:rsid w:val="004D2437"/>
    <w:rsid w:val="004D43BD"/>
    <w:rsid w:val="004D79F8"/>
    <w:rsid w:val="005007D8"/>
    <w:rsid w:val="00506F8D"/>
    <w:rsid w:val="00507CAC"/>
    <w:rsid w:val="0052117E"/>
    <w:rsid w:val="00527CBB"/>
    <w:rsid w:val="00542FAC"/>
    <w:rsid w:val="00544EC4"/>
    <w:rsid w:val="0055001B"/>
    <w:rsid w:val="00557C14"/>
    <w:rsid w:val="00560EAF"/>
    <w:rsid w:val="0056478B"/>
    <w:rsid w:val="00565136"/>
    <w:rsid w:val="0056673C"/>
    <w:rsid w:val="00572CE0"/>
    <w:rsid w:val="0057321E"/>
    <w:rsid w:val="00575BD6"/>
    <w:rsid w:val="00577B30"/>
    <w:rsid w:val="00581C98"/>
    <w:rsid w:val="00582AE4"/>
    <w:rsid w:val="005A238A"/>
    <w:rsid w:val="005A55E6"/>
    <w:rsid w:val="005C1C24"/>
    <w:rsid w:val="005C3C8F"/>
    <w:rsid w:val="005C6676"/>
    <w:rsid w:val="005E401E"/>
    <w:rsid w:val="005E7368"/>
    <w:rsid w:val="005E77CD"/>
    <w:rsid w:val="005F12A9"/>
    <w:rsid w:val="005F59B0"/>
    <w:rsid w:val="00600B27"/>
    <w:rsid w:val="00611019"/>
    <w:rsid w:val="00620BF6"/>
    <w:rsid w:val="00637E23"/>
    <w:rsid w:val="006453A9"/>
    <w:rsid w:val="006656C2"/>
    <w:rsid w:val="00673010"/>
    <w:rsid w:val="00686A29"/>
    <w:rsid w:val="00691064"/>
    <w:rsid w:val="00691221"/>
    <w:rsid w:val="006C069C"/>
    <w:rsid w:val="006C7153"/>
    <w:rsid w:val="006D31F1"/>
    <w:rsid w:val="006D5776"/>
    <w:rsid w:val="006F1C3F"/>
    <w:rsid w:val="00706E14"/>
    <w:rsid w:val="007125BB"/>
    <w:rsid w:val="00713D48"/>
    <w:rsid w:val="00717404"/>
    <w:rsid w:val="00731BF7"/>
    <w:rsid w:val="00746FE9"/>
    <w:rsid w:val="007506E7"/>
    <w:rsid w:val="00750728"/>
    <w:rsid w:val="00751402"/>
    <w:rsid w:val="00753BCB"/>
    <w:rsid w:val="00790D19"/>
    <w:rsid w:val="00795E59"/>
    <w:rsid w:val="00796AFF"/>
    <w:rsid w:val="007979FE"/>
    <w:rsid w:val="007B41E9"/>
    <w:rsid w:val="007B79A5"/>
    <w:rsid w:val="007C5CA6"/>
    <w:rsid w:val="007C7AA0"/>
    <w:rsid w:val="007D261D"/>
    <w:rsid w:val="007E2090"/>
    <w:rsid w:val="007E2436"/>
    <w:rsid w:val="007F67A8"/>
    <w:rsid w:val="007F7C7A"/>
    <w:rsid w:val="008049CE"/>
    <w:rsid w:val="0081474E"/>
    <w:rsid w:val="00817896"/>
    <w:rsid w:val="00821DCE"/>
    <w:rsid w:val="00822C14"/>
    <w:rsid w:val="008425C8"/>
    <w:rsid w:val="00850325"/>
    <w:rsid w:val="008751A4"/>
    <w:rsid w:val="008A382B"/>
    <w:rsid w:val="008A561A"/>
    <w:rsid w:val="008B0CE9"/>
    <w:rsid w:val="008C4236"/>
    <w:rsid w:val="008D772B"/>
    <w:rsid w:val="00906809"/>
    <w:rsid w:val="009070C2"/>
    <w:rsid w:val="00907AD5"/>
    <w:rsid w:val="00910071"/>
    <w:rsid w:val="009114C0"/>
    <w:rsid w:val="009150F7"/>
    <w:rsid w:val="00915F98"/>
    <w:rsid w:val="0092108F"/>
    <w:rsid w:val="00924350"/>
    <w:rsid w:val="00944066"/>
    <w:rsid w:val="00951D36"/>
    <w:rsid w:val="00961F02"/>
    <w:rsid w:val="00966769"/>
    <w:rsid w:val="009719BC"/>
    <w:rsid w:val="009808F6"/>
    <w:rsid w:val="009865BD"/>
    <w:rsid w:val="009955E5"/>
    <w:rsid w:val="009A0FBC"/>
    <w:rsid w:val="009A72DA"/>
    <w:rsid w:val="009C5ED8"/>
    <w:rsid w:val="009E7D32"/>
    <w:rsid w:val="009F34E1"/>
    <w:rsid w:val="00A0302D"/>
    <w:rsid w:val="00A031EF"/>
    <w:rsid w:val="00A03AAF"/>
    <w:rsid w:val="00A05598"/>
    <w:rsid w:val="00A47138"/>
    <w:rsid w:val="00A5439E"/>
    <w:rsid w:val="00A620E4"/>
    <w:rsid w:val="00A66CE5"/>
    <w:rsid w:val="00A67D9E"/>
    <w:rsid w:val="00A92392"/>
    <w:rsid w:val="00AA09DA"/>
    <w:rsid w:val="00AC1333"/>
    <w:rsid w:val="00AE2B01"/>
    <w:rsid w:val="00AF107F"/>
    <w:rsid w:val="00AF1B6E"/>
    <w:rsid w:val="00B102AA"/>
    <w:rsid w:val="00B119E9"/>
    <w:rsid w:val="00B13656"/>
    <w:rsid w:val="00B1430A"/>
    <w:rsid w:val="00B33DE7"/>
    <w:rsid w:val="00B33E8F"/>
    <w:rsid w:val="00B515AD"/>
    <w:rsid w:val="00B54C91"/>
    <w:rsid w:val="00B726D2"/>
    <w:rsid w:val="00B83CD1"/>
    <w:rsid w:val="00B917AE"/>
    <w:rsid w:val="00BA769C"/>
    <w:rsid w:val="00BB7791"/>
    <w:rsid w:val="00BC48E9"/>
    <w:rsid w:val="00BC52D0"/>
    <w:rsid w:val="00BC58F9"/>
    <w:rsid w:val="00BD25A1"/>
    <w:rsid w:val="00BD5068"/>
    <w:rsid w:val="00C25701"/>
    <w:rsid w:val="00C324C4"/>
    <w:rsid w:val="00C46C0D"/>
    <w:rsid w:val="00C55BBC"/>
    <w:rsid w:val="00C601CA"/>
    <w:rsid w:val="00C62137"/>
    <w:rsid w:val="00C66EE0"/>
    <w:rsid w:val="00C82C51"/>
    <w:rsid w:val="00C8461F"/>
    <w:rsid w:val="00C86596"/>
    <w:rsid w:val="00C943E8"/>
    <w:rsid w:val="00C97858"/>
    <w:rsid w:val="00CA0666"/>
    <w:rsid w:val="00CC43F7"/>
    <w:rsid w:val="00CD29A3"/>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C0254"/>
    <w:rsid w:val="00DD0FB8"/>
    <w:rsid w:val="00DD33D8"/>
    <w:rsid w:val="00DE1516"/>
    <w:rsid w:val="00DE4819"/>
    <w:rsid w:val="00DE4F3E"/>
    <w:rsid w:val="00DF137E"/>
    <w:rsid w:val="00E03B32"/>
    <w:rsid w:val="00E04861"/>
    <w:rsid w:val="00E219FD"/>
    <w:rsid w:val="00E21E9E"/>
    <w:rsid w:val="00E25A37"/>
    <w:rsid w:val="00E2797A"/>
    <w:rsid w:val="00E440CE"/>
    <w:rsid w:val="00E5263E"/>
    <w:rsid w:val="00E60D18"/>
    <w:rsid w:val="00E64F38"/>
    <w:rsid w:val="00E761F3"/>
    <w:rsid w:val="00E81962"/>
    <w:rsid w:val="00E9095F"/>
    <w:rsid w:val="00E97269"/>
    <w:rsid w:val="00EA505E"/>
    <w:rsid w:val="00EC0E8E"/>
    <w:rsid w:val="00ED09D8"/>
    <w:rsid w:val="00EE5CDC"/>
    <w:rsid w:val="00EF68F0"/>
    <w:rsid w:val="00F03E30"/>
    <w:rsid w:val="00F11158"/>
    <w:rsid w:val="00F11A78"/>
    <w:rsid w:val="00F11CB1"/>
    <w:rsid w:val="00F208E5"/>
    <w:rsid w:val="00F301E1"/>
    <w:rsid w:val="00F4372A"/>
    <w:rsid w:val="00F548A0"/>
    <w:rsid w:val="00F60E76"/>
    <w:rsid w:val="00F779EE"/>
    <w:rsid w:val="00F9693A"/>
    <w:rsid w:val="00FB3369"/>
    <w:rsid w:val="00FB6E97"/>
    <w:rsid w:val="00FC6522"/>
    <w:rsid w:val="00FF2B4C"/>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0E3093"/>
  <w15:chartTrackingRefBased/>
  <w15:docId w15:val="{384A5731-6E00-44B2-B88D-419C9022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687950917">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neDrive\Escritorio\FACU2018\PROYECTO%20FINAL\plantillas\PLAN%20DE%20PROYECTO\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605F8-3DFB-460F-89A2-EECB729C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80</TotalTime>
  <Pages>7</Pages>
  <Words>657</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FI - UPV</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Franco Luna</dc:creator>
  <cp:keywords/>
  <dc:description>http://www.safecreative.org/work/1206241856508</dc:description>
  <cp:lastModifiedBy>Franco Luna</cp:lastModifiedBy>
  <cp:revision>65</cp:revision>
  <cp:lastPrinted>2002-07-22T14:54:00Z</cp:lastPrinted>
  <dcterms:created xsi:type="dcterms:W3CDTF">2018-06-19T09:53:00Z</dcterms:created>
  <dcterms:modified xsi:type="dcterms:W3CDTF">2018-06-19T11:16:00Z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